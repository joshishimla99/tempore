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FE" w:rsidRPr="00B31015" w:rsidRDefault="00E007FE" w:rsidP="00E007FE">
      <w:pPr>
        <w:jc w:val="center"/>
        <w:rPr>
          <w:rFonts w:cs="Arial"/>
          <w:b/>
          <w:sz w:val="60"/>
          <w:szCs w:val="60"/>
        </w:rPr>
      </w:pPr>
      <w:bookmarkStart w:id="0" w:name="_Toc59438946"/>
      <w:r>
        <w:rPr>
          <w:rFonts w:cs="Arial"/>
          <w:b/>
          <w:sz w:val="60"/>
          <w:szCs w:val="60"/>
        </w:rPr>
        <w:t>Especificación de Caso de Uso</w:t>
      </w:r>
    </w:p>
    <w:p w:rsidR="00E007FE" w:rsidRDefault="009005B6" w:rsidP="00E007FE">
      <w:pPr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“ABM Tarea”</w:t>
      </w:r>
    </w:p>
    <w:p w:rsidR="009005B6" w:rsidRDefault="009005B6" w:rsidP="00E007FE">
      <w:pPr>
        <w:jc w:val="center"/>
        <w:rPr>
          <w:rFonts w:cs="Arial"/>
          <w:b/>
          <w:sz w:val="48"/>
        </w:rPr>
      </w:pPr>
    </w:p>
    <w:p w:rsidR="00E007FE" w:rsidRPr="0053588B" w:rsidRDefault="00E007FE" w:rsidP="00E007FE">
      <w:pPr>
        <w:jc w:val="center"/>
        <w:rPr>
          <w:rFonts w:cs="Arial"/>
          <w:b/>
          <w:sz w:val="48"/>
        </w:rPr>
      </w:pPr>
    </w:p>
    <w:p w:rsidR="00E007FE" w:rsidRPr="00C3440E" w:rsidRDefault="00E007FE" w:rsidP="00E007FE">
      <w:pPr>
        <w:jc w:val="center"/>
        <w:rPr>
          <w:rFonts w:cs="Arial"/>
          <w:b/>
          <w:sz w:val="56"/>
          <w:szCs w:val="60"/>
        </w:rPr>
      </w:pPr>
      <w:r w:rsidRPr="00C3440E">
        <w:rPr>
          <w:rFonts w:cs="Arial"/>
          <w:b/>
          <w:sz w:val="56"/>
          <w:szCs w:val="60"/>
        </w:rPr>
        <w:t>Tempore</w:t>
      </w:r>
    </w:p>
    <w:p w:rsidR="00E007FE" w:rsidRPr="00C3440E" w:rsidRDefault="00E007FE" w:rsidP="00E007FE">
      <w:pPr>
        <w:jc w:val="center"/>
        <w:rPr>
          <w:rFonts w:cs="Arial"/>
          <w:b/>
          <w:sz w:val="40"/>
        </w:rPr>
      </w:pPr>
      <w:r w:rsidRPr="00C3440E">
        <w:rPr>
          <w:rFonts w:cs="Arial"/>
          <w:b/>
          <w:sz w:val="40"/>
        </w:rPr>
        <w:t>Administrador de Horas</w:t>
      </w:r>
    </w:p>
    <w:p w:rsidR="00E007FE" w:rsidRDefault="00E007FE" w:rsidP="00E007FE">
      <w:pPr>
        <w:pStyle w:val="Title"/>
        <w:jc w:val="left"/>
        <w:rPr>
          <w:rFonts w:ascii="Arial" w:hAnsi="Arial" w:cs="Arial"/>
        </w:rPr>
      </w:pPr>
      <w:bookmarkStart w:id="1" w:name="_Toc277273190"/>
      <w:bookmarkStart w:id="2" w:name="_Toc277285389"/>
      <w:bookmarkStart w:id="3" w:name="_Toc277285473"/>
      <w:bookmarkStart w:id="4" w:name="_Toc283668398"/>
      <w:bookmarkStart w:id="5" w:name="_Toc283669435"/>
      <w:bookmarkStart w:id="6" w:name="_Toc290588553"/>
      <w:bookmarkStart w:id="7" w:name="_Toc290588580"/>
    </w:p>
    <w:p w:rsidR="00E007FE" w:rsidRPr="00EB55C4" w:rsidRDefault="00E007FE" w:rsidP="00E007FE">
      <w:pPr>
        <w:pStyle w:val="Title"/>
        <w:jc w:val="left"/>
        <w:rPr>
          <w:rFonts w:ascii="Arial" w:hAnsi="Arial" w:cs="Arial"/>
        </w:rPr>
      </w:pPr>
      <w:bookmarkStart w:id="8" w:name="_Toc296020144"/>
      <w:bookmarkStart w:id="9" w:name="_Toc296247898"/>
      <w:r w:rsidRPr="00EB55C4">
        <w:rPr>
          <w:rFonts w:ascii="Arial" w:hAnsi="Arial" w:cs="Arial"/>
        </w:rPr>
        <w:t xml:space="preserve">Tutor: </w:t>
      </w:r>
      <w:r>
        <w:rPr>
          <w:rFonts w:ascii="Arial" w:hAnsi="Arial" w:cs="Arial"/>
        </w:rPr>
        <w:t xml:space="preserve">Ing. Guillermo </w:t>
      </w:r>
      <w:r w:rsidRPr="00EB55C4">
        <w:rPr>
          <w:rFonts w:ascii="Arial" w:hAnsi="Arial" w:cs="Arial"/>
        </w:rPr>
        <w:t>Pantaleo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007FE" w:rsidRPr="00EB55C4" w:rsidRDefault="00E007FE" w:rsidP="00E007FE">
      <w:pPr>
        <w:pStyle w:val="Title"/>
        <w:jc w:val="left"/>
        <w:rPr>
          <w:rFonts w:ascii="Arial" w:hAnsi="Arial" w:cs="Arial"/>
        </w:rPr>
      </w:pPr>
      <w:bookmarkStart w:id="10" w:name="_Toc277273191"/>
      <w:bookmarkStart w:id="11" w:name="_Toc277285390"/>
      <w:bookmarkStart w:id="12" w:name="_Toc277285474"/>
      <w:bookmarkStart w:id="13" w:name="_Toc283668399"/>
      <w:bookmarkStart w:id="14" w:name="_Toc283669436"/>
      <w:bookmarkStart w:id="15" w:name="_Toc290588554"/>
      <w:bookmarkStart w:id="16" w:name="_Toc290588581"/>
      <w:bookmarkStart w:id="17" w:name="_Toc296020145"/>
      <w:bookmarkStart w:id="18" w:name="_Toc296247899"/>
      <w:r w:rsidRPr="00EB55C4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>16</w:t>
      </w:r>
      <w:r w:rsidRPr="00EB55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Junio</w:t>
      </w:r>
      <w:r w:rsidRPr="00EB55C4">
        <w:rPr>
          <w:rFonts w:ascii="Arial" w:hAnsi="Arial" w:cs="Arial"/>
        </w:rPr>
        <w:t xml:space="preserve"> 201</w:t>
      </w:r>
      <w:bookmarkEnd w:id="10"/>
      <w:bookmarkEnd w:id="11"/>
      <w:bookmarkEnd w:id="12"/>
      <w:r>
        <w:rPr>
          <w:rFonts w:ascii="Arial" w:hAnsi="Arial" w:cs="Arial"/>
        </w:rPr>
        <w:t>1</w:t>
      </w:r>
      <w:bookmarkEnd w:id="13"/>
      <w:bookmarkEnd w:id="14"/>
      <w:bookmarkEnd w:id="15"/>
      <w:bookmarkEnd w:id="16"/>
      <w:bookmarkEnd w:id="17"/>
      <w:bookmarkEnd w:id="18"/>
    </w:p>
    <w:p w:rsidR="00E007FE" w:rsidRPr="00EB55C4" w:rsidRDefault="00E007FE" w:rsidP="00E007FE">
      <w:pPr>
        <w:pStyle w:val="Title"/>
        <w:jc w:val="left"/>
        <w:rPr>
          <w:rFonts w:ascii="Arial" w:hAnsi="Arial" w:cs="Arial"/>
        </w:rPr>
      </w:pPr>
    </w:p>
    <w:p w:rsidR="00E007FE" w:rsidRPr="00EB55C4" w:rsidRDefault="00E007FE" w:rsidP="00E007FE">
      <w:pPr>
        <w:pStyle w:val="Title"/>
        <w:jc w:val="left"/>
        <w:rPr>
          <w:rFonts w:ascii="Arial" w:hAnsi="Arial" w:cs="Arial"/>
        </w:rPr>
      </w:pPr>
    </w:p>
    <w:p w:rsidR="00E007FE" w:rsidRPr="00EB55C4" w:rsidRDefault="00E007FE" w:rsidP="00E007FE">
      <w:pPr>
        <w:pStyle w:val="Title"/>
        <w:jc w:val="left"/>
        <w:rPr>
          <w:rFonts w:ascii="Arial" w:hAnsi="Arial" w:cs="Arial"/>
        </w:rPr>
      </w:pPr>
    </w:p>
    <w:p w:rsidR="00E007FE" w:rsidRPr="00EB55C4" w:rsidRDefault="00E007FE" w:rsidP="00E007FE">
      <w:pPr>
        <w:pStyle w:val="Title"/>
        <w:jc w:val="left"/>
        <w:rPr>
          <w:rFonts w:ascii="Arial" w:hAnsi="Arial" w:cs="Arial"/>
        </w:rPr>
      </w:pPr>
      <w:bookmarkStart w:id="19" w:name="_Toc277273192"/>
      <w:bookmarkStart w:id="20" w:name="_Toc277285391"/>
      <w:bookmarkStart w:id="21" w:name="_Toc277285475"/>
      <w:bookmarkStart w:id="22" w:name="_Toc283668400"/>
      <w:bookmarkStart w:id="23" w:name="_Toc283669437"/>
      <w:bookmarkStart w:id="24" w:name="_Toc290588555"/>
      <w:bookmarkStart w:id="25" w:name="_Toc290588582"/>
      <w:bookmarkStart w:id="26" w:name="_Toc296020146"/>
      <w:bookmarkStart w:id="27" w:name="_Toc296247900"/>
      <w:r w:rsidRPr="00EB55C4">
        <w:rPr>
          <w:rFonts w:ascii="Arial" w:hAnsi="Arial" w:cs="Arial"/>
        </w:rPr>
        <w:t>Integrantes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007FE" w:rsidRPr="00EB55C4" w:rsidRDefault="00E007FE" w:rsidP="00E007FE">
      <w:pPr>
        <w:pStyle w:val="Title"/>
        <w:jc w:val="left"/>
        <w:rPr>
          <w:rFonts w:ascii="Arial" w:hAnsi="Arial" w:cs="Arial"/>
          <w:sz w:val="26"/>
          <w:szCs w:val="26"/>
        </w:rPr>
      </w:pPr>
      <w:r w:rsidRPr="00EB55C4">
        <w:rPr>
          <w:rFonts w:ascii="Arial" w:hAnsi="Arial" w:cs="Arial"/>
          <w:sz w:val="26"/>
          <w:szCs w:val="26"/>
        </w:rPr>
        <w:tab/>
      </w:r>
      <w:bookmarkStart w:id="28" w:name="_Toc277273193"/>
      <w:bookmarkStart w:id="29" w:name="_Toc277285392"/>
      <w:bookmarkStart w:id="30" w:name="_Toc277285476"/>
      <w:bookmarkStart w:id="31" w:name="_Toc283668401"/>
      <w:bookmarkStart w:id="32" w:name="_Toc283669438"/>
      <w:bookmarkStart w:id="33" w:name="_Toc290588556"/>
      <w:bookmarkStart w:id="34" w:name="_Toc290588583"/>
      <w:bookmarkStart w:id="35" w:name="_Toc296020147"/>
      <w:bookmarkStart w:id="36" w:name="_Toc296247901"/>
      <w:r w:rsidRPr="00EB55C4">
        <w:rPr>
          <w:rFonts w:ascii="Arial" w:hAnsi="Arial" w:cs="Arial"/>
          <w:sz w:val="26"/>
          <w:szCs w:val="26"/>
        </w:rPr>
        <w:t>Rinaudo, Ludmila</w:t>
      </w:r>
      <w:r w:rsidRPr="00EB55C4">
        <w:rPr>
          <w:rFonts w:ascii="Arial" w:hAnsi="Arial" w:cs="Arial"/>
          <w:sz w:val="26"/>
          <w:szCs w:val="26"/>
        </w:rPr>
        <w:tab/>
        <w:t>79564</w:t>
      </w:r>
      <w:r w:rsidRPr="00EB55C4">
        <w:rPr>
          <w:rFonts w:ascii="Arial" w:hAnsi="Arial" w:cs="Arial"/>
          <w:sz w:val="26"/>
          <w:szCs w:val="26"/>
        </w:rPr>
        <w:tab/>
      </w:r>
      <w:hyperlink r:id="rId7" w:history="1">
        <w:r w:rsidRPr="00EB55C4">
          <w:rPr>
            <w:rStyle w:val="Hyperlink"/>
            <w:rFonts w:ascii="Arial" w:hAnsi="Arial" w:cs="Arial"/>
            <w:sz w:val="22"/>
            <w:szCs w:val="26"/>
          </w:rPr>
          <w:t>rinaudo.ludmila@gmail.com</w:t>
        </w:r>
        <w:bookmarkEnd w:id="28"/>
        <w:bookmarkEnd w:id="29"/>
        <w:bookmarkEnd w:id="30"/>
        <w:bookmarkEnd w:id="31"/>
        <w:bookmarkEnd w:id="32"/>
        <w:bookmarkEnd w:id="33"/>
        <w:bookmarkEnd w:id="34"/>
        <w:bookmarkEnd w:id="35"/>
        <w:bookmarkEnd w:id="36"/>
      </w:hyperlink>
      <w:r w:rsidRPr="00EB55C4">
        <w:rPr>
          <w:rFonts w:ascii="Arial" w:hAnsi="Arial" w:cs="Arial"/>
          <w:sz w:val="26"/>
          <w:szCs w:val="26"/>
        </w:rPr>
        <w:t xml:space="preserve"> </w:t>
      </w:r>
    </w:p>
    <w:p w:rsidR="00E007FE" w:rsidRPr="00EB55C4" w:rsidRDefault="00E007FE" w:rsidP="00E007FE">
      <w:pPr>
        <w:pStyle w:val="Title"/>
        <w:jc w:val="left"/>
        <w:rPr>
          <w:rFonts w:ascii="Arial" w:hAnsi="Arial" w:cs="Arial"/>
          <w:sz w:val="26"/>
          <w:szCs w:val="26"/>
        </w:rPr>
      </w:pPr>
      <w:r w:rsidRPr="00EB55C4">
        <w:rPr>
          <w:rFonts w:ascii="Arial" w:hAnsi="Arial" w:cs="Arial"/>
          <w:sz w:val="26"/>
          <w:szCs w:val="26"/>
        </w:rPr>
        <w:tab/>
      </w:r>
      <w:bookmarkStart w:id="37" w:name="_Toc277273194"/>
      <w:bookmarkStart w:id="38" w:name="_Toc277285393"/>
      <w:bookmarkStart w:id="39" w:name="_Toc277285477"/>
      <w:bookmarkStart w:id="40" w:name="_Toc283668402"/>
      <w:bookmarkStart w:id="41" w:name="_Toc283669439"/>
      <w:bookmarkStart w:id="42" w:name="_Toc290588557"/>
      <w:bookmarkStart w:id="43" w:name="_Toc290588584"/>
      <w:bookmarkStart w:id="44" w:name="_Toc296020148"/>
      <w:bookmarkStart w:id="45" w:name="_Toc296247902"/>
      <w:r w:rsidRPr="00EB55C4">
        <w:rPr>
          <w:rFonts w:ascii="Arial" w:hAnsi="Arial" w:cs="Arial"/>
          <w:sz w:val="26"/>
          <w:szCs w:val="26"/>
        </w:rPr>
        <w:t>Gigante, Juan Pablo</w:t>
      </w:r>
      <w:r w:rsidRPr="00EB55C4">
        <w:rPr>
          <w:rFonts w:ascii="Arial" w:hAnsi="Arial" w:cs="Arial"/>
          <w:sz w:val="26"/>
          <w:szCs w:val="26"/>
        </w:rPr>
        <w:tab/>
        <w:t>77851</w:t>
      </w:r>
      <w:r w:rsidRPr="00EB55C4">
        <w:rPr>
          <w:rFonts w:ascii="Arial" w:hAnsi="Arial" w:cs="Arial"/>
          <w:sz w:val="26"/>
          <w:szCs w:val="26"/>
        </w:rPr>
        <w:tab/>
      </w:r>
      <w:hyperlink r:id="rId8" w:history="1">
        <w:r w:rsidRPr="00EB55C4">
          <w:rPr>
            <w:rStyle w:val="Hyperlink"/>
            <w:rFonts w:ascii="Arial" w:hAnsi="Arial" w:cs="Arial"/>
            <w:sz w:val="22"/>
            <w:szCs w:val="26"/>
          </w:rPr>
          <w:t>juanpablo.gigante@gmail.com</w:t>
        </w:r>
        <w:bookmarkEnd w:id="37"/>
        <w:bookmarkEnd w:id="38"/>
        <w:bookmarkEnd w:id="39"/>
        <w:bookmarkEnd w:id="40"/>
        <w:bookmarkEnd w:id="41"/>
        <w:bookmarkEnd w:id="42"/>
        <w:bookmarkEnd w:id="43"/>
        <w:bookmarkEnd w:id="44"/>
        <w:bookmarkEnd w:id="45"/>
      </w:hyperlink>
      <w:r w:rsidRPr="00EB55C4">
        <w:rPr>
          <w:rFonts w:ascii="Arial" w:hAnsi="Arial" w:cs="Arial"/>
          <w:sz w:val="26"/>
          <w:szCs w:val="26"/>
        </w:rPr>
        <w:t xml:space="preserve"> </w:t>
      </w:r>
    </w:p>
    <w:p w:rsidR="00E007FE" w:rsidRDefault="00E007FE" w:rsidP="00E007FE">
      <w:pPr>
        <w:pStyle w:val="Title"/>
        <w:jc w:val="left"/>
        <w:rPr>
          <w:rFonts w:cs="Arial"/>
          <w:sz w:val="22"/>
          <w:szCs w:val="26"/>
        </w:rPr>
      </w:pPr>
      <w:r w:rsidRPr="00EB55C4">
        <w:rPr>
          <w:rFonts w:ascii="Arial" w:hAnsi="Arial" w:cs="Arial"/>
          <w:sz w:val="26"/>
          <w:szCs w:val="26"/>
        </w:rPr>
        <w:tab/>
      </w:r>
      <w:bookmarkStart w:id="46" w:name="_Toc277273195"/>
      <w:bookmarkStart w:id="47" w:name="_Toc277285394"/>
      <w:bookmarkStart w:id="48" w:name="_Toc277285478"/>
      <w:bookmarkStart w:id="49" w:name="_Toc283668403"/>
      <w:bookmarkStart w:id="50" w:name="_Toc283669440"/>
      <w:bookmarkStart w:id="51" w:name="_Toc290588558"/>
      <w:bookmarkStart w:id="52" w:name="_Toc290588585"/>
      <w:bookmarkStart w:id="53" w:name="_Toc296020149"/>
      <w:bookmarkStart w:id="54" w:name="_Toc296247903"/>
      <w:r w:rsidRPr="00E007FE">
        <w:rPr>
          <w:rFonts w:ascii="Arial" w:hAnsi="Arial" w:cs="Arial"/>
          <w:bCs w:val="0"/>
          <w:sz w:val="26"/>
          <w:szCs w:val="26"/>
        </w:rPr>
        <w:t>García, Nicolás</w:t>
      </w:r>
      <w:r w:rsidRPr="00E007FE">
        <w:rPr>
          <w:rFonts w:ascii="Arial" w:hAnsi="Arial" w:cs="Arial"/>
          <w:bCs w:val="0"/>
          <w:sz w:val="26"/>
          <w:szCs w:val="26"/>
        </w:rPr>
        <w:tab/>
        <w:t xml:space="preserve"> </w:t>
      </w:r>
      <w:r w:rsidRPr="00E007FE">
        <w:rPr>
          <w:rFonts w:ascii="Arial" w:hAnsi="Arial" w:cs="Arial"/>
          <w:bCs w:val="0"/>
          <w:sz w:val="26"/>
          <w:szCs w:val="26"/>
        </w:rPr>
        <w:tab/>
        <w:t>78621</w:t>
      </w:r>
      <w:r w:rsidRPr="00EB55C4">
        <w:rPr>
          <w:rFonts w:ascii="Arial" w:hAnsi="Arial" w:cs="Arial"/>
          <w:sz w:val="26"/>
          <w:szCs w:val="26"/>
        </w:rPr>
        <w:tab/>
      </w:r>
      <w:hyperlink r:id="rId9" w:history="1">
        <w:r w:rsidRPr="00EB55C4">
          <w:rPr>
            <w:rStyle w:val="Hyperlink"/>
            <w:rFonts w:ascii="Arial" w:hAnsi="Arial" w:cs="Arial"/>
            <w:sz w:val="22"/>
            <w:szCs w:val="26"/>
          </w:rPr>
          <w:t>garcian@gmail.com</w:t>
        </w:r>
        <w:bookmarkEnd w:id="46"/>
        <w:bookmarkEnd w:id="47"/>
        <w:bookmarkEnd w:id="48"/>
        <w:bookmarkEnd w:id="49"/>
        <w:bookmarkEnd w:id="50"/>
        <w:bookmarkEnd w:id="51"/>
        <w:bookmarkEnd w:id="52"/>
        <w:bookmarkEnd w:id="53"/>
        <w:bookmarkEnd w:id="54"/>
      </w:hyperlink>
    </w:p>
    <w:p w:rsidR="00E007FE" w:rsidRDefault="00E007FE">
      <w:pPr>
        <w:spacing w:before="0" w:after="0"/>
        <w:ind w:firstLine="0"/>
        <w:rPr>
          <w:rFonts w:cs="Arial"/>
          <w:sz w:val="22"/>
          <w:szCs w:val="26"/>
        </w:rPr>
      </w:pPr>
      <w:r>
        <w:rPr>
          <w:rFonts w:cs="Arial"/>
          <w:sz w:val="22"/>
          <w:szCs w:val="26"/>
        </w:rPr>
        <w:br w:type="page"/>
      </w:r>
    </w:p>
    <w:p w:rsidR="00E007FE" w:rsidRPr="0053588B" w:rsidRDefault="00E007FE" w:rsidP="00E007FE">
      <w:pPr>
        <w:pStyle w:val="Title"/>
        <w:jc w:val="left"/>
      </w:pPr>
      <w:bookmarkStart w:id="55" w:name="_Toc277273196"/>
      <w:bookmarkStart w:id="56" w:name="_Toc283668404"/>
      <w:bookmarkStart w:id="57" w:name="_Toc283669441"/>
      <w:bookmarkStart w:id="58" w:name="_Toc296247904"/>
      <w:r w:rsidRPr="0053588B">
        <w:lastRenderedPageBreak/>
        <w:t>Índice</w:t>
      </w:r>
      <w:bookmarkEnd w:id="55"/>
      <w:bookmarkEnd w:id="56"/>
      <w:bookmarkEnd w:id="57"/>
      <w:bookmarkEnd w:id="58"/>
    </w:p>
    <w:p w:rsidR="00E007FE" w:rsidRDefault="00E007FE" w:rsidP="00E007FE">
      <w:pPr>
        <w:pStyle w:val="TOC1"/>
        <w:tabs>
          <w:tab w:val="right" w:leader="dot" w:pos="8494"/>
        </w:tabs>
        <w:rPr>
          <w:sz w:val="22"/>
          <w:szCs w:val="22"/>
          <w:lang w:val="es-MX"/>
        </w:rPr>
      </w:pPr>
    </w:p>
    <w:p w:rsidR="00E007FE" w:rsidRDefault="00E007FE" w:rsidP="00E007FE">
      <w:pPr>
        <w:pStyle w:val="TOC1"/>
        <w:tabs>
          <w:tab w:val="right" w:leader="dot" w:pos="8494"/>
        </w:tabs>
        <w:rPr>
          <w:sz w:val="22"/>
          <w:szCs w:val="22"/>
          <w:lang w:val="es-MX"/>
        </w:rPr>
      </w:pPr>
    </w:p>
    <w:p w:rsidR="00E007FE" w:rsidRDefault="00E007FE" w:rsidP="00E007FE">
      <w:pPr>
        <w:pStyle w:val="TOC1"/>
        <w:tabs>
          <w:tab w:val="right" w:leader="dot" w:pos="8494"/>
        </w:tabs>
        <w:rPr>
          <w:sz w:val="22"/>
          <w:szCs w:val="22"/>
          <w:lang w:val="es-MX"/>
        </w:rPr>
      </w:pPr>
    </w:p>
    <w:p w:rsidR="009005B6" w:rsidRDefault="00FC6224" w:rsidP="009005B6">
      <w:pPr>
        <w:pStyle w:val="TOC1"/>
        <w:tabs>
          <w:tab w:val="right" w:leader="dot" w:pos="95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FC6224">
        <w:rPr>
          <w:sz w:val="22"/>
          <w:szCs w:val="22"/>
          <w:lang w:val="es-MX"/>
        </w:rPr>
        <w:fldChar w:fldCharType="begin"/>
      </w:r>
      <w:r w:rsidR="00E007FE" w:rsidRPr="0012788E">
        <w:rPr>
          <w:sz w:val="22"/>
          <w:szCs w:val="22"/>
          <w:lang w:val="es-MX"/>
        </w:rPr>
        <w:instrText xml:space="preserve"> TOC \o "1-3" \h \z </w:instrText>
      </w:r>
      <w:r w:rsidRPr="00FC6224">
        <w:rPr>
          <w:sz w:val="22"/>
          <w:szCs w:val="22"/>
          <w:lang w:val="es-MX"/>
        </w:rPr>
        <w:fldChar w:fldCharType="separate"/>
      </w:r>
    </w:p>
    <w:p w:rsidR="009005B6" w:rsidRDefault="009005B6">
      <w:pPr>
        <w:pStyle w:val="TOC1"/>
        <w:tabs>
          <w:tab w:val="right" w:leader="dot" w:pos="95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296247904" w:history="1">
        <w:r w:rsidRPr="00A22096">
          <w:rPr>
            <w:rStyle w:val="Hyperlink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05" w:history="1">
        <w:r w:rsidRPr="00A22096">
          <w:rPr>
            <w:rStyle w:val="Hyperlink"/>
            <w:noProof/>
            <w:lang w:eastAsia="es-ES"/>
          </w:rPr>
          <w:t>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06" w:history="1">
        <w:r w:rsidRPr="00A22096">
          <w:rPr>
            <w:rStyle w:val="Hyperlink"/>
            <w:noProof/>
            <w:lang w:eastAsia="es-ES"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07" w:history="1">
        <w:r w:rsidRPr="00A22096">
          <w:rPr>
            <w:rStyle w:val="Hyperlink"/>
            <w:noProof/>
            <w:lang w:eastAsia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08" w:history="1">
        <w:r w:rsidRPr="00A22096">
          <w:rPr>
            <w:rStyle w:val="Hyperlink"/>
            <w:noProof/>
            <w:lang w:eastAsia="es-ES"/>
          </w:rPr>
          <w:t>Pre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09" w:history="1">
        <w:r w:rsidRPr="00A22096">
          <w:rPr>
            <w:rStyle w:val="Hyperlink"/>
            <w:noProof/>
            <w:lang w:eastAsia="es-ES"/>
          </w:rPr>
          <w:t>Activación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0" w:history="1">
        <w:r w:rsidRPr="00A22096">
          <w:rPr>
            <w:rStyle w:val="Hyperlink"/>
            <w:noProof/>
            <w:lang w:eastAsia="es-ES"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1" w:history="1">
        <w:r w:rsidRPr="00A22096">
          <w:rPr>
            <w:rStyle w:val="Hyperlink"/>
            <w:noProof/>
            <w:lang w:eastAsia="es-ES"/>
          </w:rPr>
          <w:t>Descripción General de Tatos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2" w:history="1">
        <w:r w:rsidRPr="00A22096">
          <w:rPr>
            <w:rStyle w:val="Hyperlink"/>
            <w:noProof/>
          </w:rPr>
          <w:t>Definiciones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3" w:history="1">
        <w:r w:rsidRPr="00A22096">
          <w:rPr>
            <w:rStyle w:val="Hyperlink"/>
            <w:noProof/>
          </w:rPr>
          <w:t>Accesos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4" w:history="1">
        <w:r w:rsidRPr="00A22096">
          <w:rPr>
            <w:rStyle w:val="Hyperlink"/>
            <w:noProof/>
            <w:lang w:eastAsia="es-ES"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5" w:history="1">
        <w:r w:rsidRPr="00A22096">
          <w:rPr>
            <w:rStyle w:val="Hyperlink"/>
            <w:noProof/>
          </w:rPr>
          <w:t>Flujo Básico 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6" w:history="1">
        <w:r w:rsidRPr="00A22096">
          <w:rPr>
            <w:rStyle w:val="Hyperlink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7" w:history="1">
        <w:r w:rsidRPr="00A22096">
          <w:rPr>
            <w:rStyle w:val="Hyperlink"/>
            <w:noProof/>
          </w:rPr>
          <w:t>Flujo de Validaciones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8" w:history="1">
        <w:r w:rsidRPr="00A22096">
          <w:rPr>
            <w:rStyle w:val="Hyperlink"/>
            <w:noProof/>
            <w:lang w:eastAsia="es-ES"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19" w:history="1">
        <w:r w:rsidRPr="00A22096">
          <w:rPr>
            <w:rStyle w:val="Hyperlink"/>
            <w:noProof/>
            <w:lang w:eastAsia="es-ES"/>
          </w:rPr>
          <w:t>Realización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05B6" w:rsidRDefault="009005B6">
      <w:pPr>
        <w:pStyle w:val="TOC3"/>
        <w:tabs>
          <w:tab w:val="right" w:leader="dot" w:pos="95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296247920" w:history="1">
        <w:r w:rsidRPr="00A22096">
          <w:rPr>
            <w:rStyle w:val="Hyperlink"/>
            <w:noProof/>
            <w:lang w:eastAsia="es-ES"/>
          </w:rPr>
          <w:t>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_Toc296247920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07FE" w:rsidRDefault="00FC6224" w:rsidP="00E007FE">
      <w:pPr>
        <w:rPr>
          <w:sz w:val="22"/>
          <w:szCs w:val="22"/>
          <w:lang w:val="es-MX"/>
        </w:rPr>
      </w:pPr>
      <w:r w:rsidRPr="0012788E">
        <w:rPr>
          <w:sz w:val="22"/>
          <w:szCs w:val="22"/>
          <w:lang w:val="es-MX"/>
        </w:rPr>
        <w:fldChar w:fldCharType="end"/>
      </w:r>
    </w:p>
    <w:p w:rsidR="008E7710" w:rsidRPr="008E2153" w:rsidRDefault="008E7710" w:rsidP="008E7710">
      <w:r w:rsidRPr="008E2153">
        <w:br w:type="page"/>
      </w:r>
    </w:p>
    <w:p w:rsidR="00E007FE" w:rsidRPr="00E007FE" w:rsidRDefault="007C0EF2" w:rsidP="00E007FE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59" w:name="_Toc296247905"/>
      <w:bookmarkEnd w:id="0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lastRenderedPageBreak/>
        <w:t>Diagrama del Caso de Uso</w:t>
      </w:r>
      <w:bookmarkEnd w:id="59"/>
    </w:p>
    <w:p w:rsidR="00E007FE" w:rsidRDefault="007C0EF2" w:rsidP="00E007FE">
      <w:pPr>
        <w:rPr>
          <w:lang w:eastAsia="es-ES"/>
        </w:rPr>
      </w:pPr>
      <w:r>
        <w:rPr>
          <w:noProof/>
          <w:lang w:val="en-US"/>
        </w:rPr>
        <w:drawing>
          <wp:inline distT="0" distB="0" distL="0" distR="0">
            <wp:extent cx="4123690" cy="26054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EF2" w:rsidRDefault="007C0EF2" w:rsidP="00E007FE">
      <w:pPr>
        <w:rPr>
          <w:lang w:eastAsia="es-ES"/>
        </w:rPr>
      </w:pPr>
    </w:p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60" w:name="_Toc296247906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t>Breve Descripción</w:t>
      </w:r>
      <w:bookmarkEnd w:id="60"/>
    </w:p>
    <w:p w:rsidR="005A6042" w:rsidRDefault="00DD72F3" w:rsidP="003175E8">
      <w:r>
        <w:t>Este caso de uso se encarga de administrar las tareas de los proyecto</w:t>
      </w:r>
      <w:r w:rsidR="005A6042" w:rsidRPr="008E2153">
        <w:t>.</w:t>
      </w:r>
      <w:r>
        <w:t xml:space="preserve"> Contempla la creación, eliminación y modificación de tareas primarias y secundarias.</w:t>
      </w:r>
    </w:p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61" w:name="_Toc296247907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t>Actores</w:t>
      </w:r>
      <w:bookmarkEnd w:id="61"/>
    </w:p>
    <w:p w:rsidR="00DD72F3" w:rsidRDefault="00DD72F3" w:rsidP="003175E8">
      <w:r>
        <w:t>Los actores de este caso de uso son los siguientes:</w:t>
      </w:r>
    </w:p>
    <w:p w:rsidR="00680DC2" w:rsidRDefault="00DD72F3" w:rsidP="003175E8">
      <w:r>
        <w:t>Creador de proyecto: administra las tareas primarias del proyecto que haya creado</w:t>
      </w:r>
      <w:r w:rsidR="005A6042" w:rsidRPr="008E2153">
        <w:t>.</w:t>
      </w:r>
    </w:p>
    <w:p w:rsidR="00DD72F3" w:rsidRDefault="00DD72F3" w:rsidP="003175E8">
      <w:r>
        <w:t xml:space="preserve">Usuario: administra las tareas secundarias </w:t>
      </w:r>
      <w:r w:rsidRPr="00DD72F3">
        <w:rPr>
          <w:highlight w:val="yellow"/>
        </w:rPr>
        <w:t>creadas por él</w:t>
      </w:r>
      <w:r>
        <w:t>. Se pueden borrar tareas que el no haya creado, aunque no tengan horas cargadas?</w:t>
      </w:r>
    </w:p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62" w:name="_Toc296247908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t>Pre Condiciones</w:t>
      </w:r>
      <w:bookmarkEnd w:id="62"/>
    </w:p>
    <w:p w:rsidR="005A6042" w:rsidRPr="008E2153" w:rsidRDefault="00232CA8" w:rsidP="003175E8">
      <w:r>
        <w:t>Las precondiciones para el caso de uso de administración de tareas primarias son las siguientes</w:t>
      </w:r>
      <w:r w:rsidR="005A6042" w:rsidRPr="008E2153">
        <w:t xml:space="preserve">: </w:t>
      </w:r>
    </w:p>
    <w:p w:rsidR="00F43717" w:rsidRPr="008E2153" w:rsidRDefault="00232CA8" w:rsidP="003175E8">
      <w:pPr>
        <w:pStyle w:val="Puntos"/>
      </w:pPr>
      <w:bookmarkStart w:id="63" w:name="_Toc119991309"/>
      <w:r>
        <w:t>El proyecto al cual pertenece debe existir</w:t>
      </w:r>
    </w:p>
    <w:p w:rsidR="005A6042" w:rsidRDefault="00232CA8" w:rsidP="003175E8">
      <w:pPr>
        <w:pStyle w:val="Puntos"/>
      </w:pPr>
      <w:r>
        <w:t>El tipo de tarea debe existir</w:t>
      </w:r>
    </w:p>
    <w:p w:rsidR="00232CA8" w:rsidRPr="008E2153" w:rsidRDefault="00232CA8" w:rsidP="00232CA8">
      <w:r>
        <w:t>Las precondiciones para el caso de uso de administración de tareas secundarias son las siguientes</w:t>
      </w:r>
      <w:r w:rsidRPr="008E2153">
        <w:t xml:space="preserve">: </w:t>
      </w:r>
    </w:p>
    <w:p w:rsidR="00232CA8" w:rsidRDefault="00232CA8" w:rsidP="00232CA8">
      <w:pPr>
        <w:pStyle w:val="Puntos"/>
      </w:pPr>
      <w:r>
        <w:t>El tipo de tarea debe existir</w:t>
      </w:r>
    </w:p>
    <w:p w:rsidR="00232CA8" w:rsidRPr="008E2153" w:rsidRDefault="00232CA8" w:rsidP="00232CA8">
      <w:pPr>
        <w:pStyle w:val="Puntos"/>
      </w:pPr>
      <w:r>
        <w:t xml:space="preserve">La tarea primaria de la cual depende debe existir </w:t>
      </w:r>
    </w:p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64" w:name="_Toc296247909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t>Activación</w:t>
      </w:r>
      <w:bookmarkEnd w:id="64"/>
    </w:p>
    <w:p w:rsidR="005A6042" w:rsidRDefault="00232CA8" w:rsidP="003175E8">
      <w:r>
        <w:t>Este caso de uso se activará en el proceso de creación de un proyecto, luego de crear un proyecto y asignar un cliente se procederá a la creación de las tareas.</w:t>
      </w:r>
    </w:p>
    <w:p w:rsidR="00232CA8" w:rsidRDefault="00232CA8" w:rsidP="003175E8">
      <w:r>
        <w:t>Asimismo se podrá activar durante el ciclo de vida del mismo para los distintos fines que sea necesario.</w:t>
      </w:r>
    </w:p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65" w:name="_Toc296247910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lastRenderedPageBreak/>
        <w:t>Post Condiciones</w:t>
      </w:r>
      <w:bookmarkEnd w:id="65"/>
    </w:p>
    <w:p w:rsidR="005A6042" w:rsidRDefault="00232CA8" w:rsidP="003175E8">
      <w:r>
        <w:t>La post condición de la creación, eliminación, modificación de una tarea primaria o secundaria es la modificación de las tareas en el proyecto, ya sea que se ha incorporado, eliminado o modificado una tarea</w:t>
      </w:r>
      <w:r w:rsidR="005A6042" w:rsidRPr="008E2153">
        <w:t>.</w:t>
      </w:r>
    </w:p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66" w:name="_Toc296247911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t>Descripción General de Tatos</w:t>
      </w:r>
      <w:bookmarkEnd w:id="66"/>
    </w:p>
    <w:p w:rsidR="00D917EF" w:rsidRPr="008E2153" w:rsidRDefault="00D917EF" w:rsidP="003175E8">
      <w:pPr>
        <w:pStyle w:val="Heading3"/>
      </w:pPr>
      <w:bookmarkStart w:id="67" w:name="_Toc173409370"/>
      <w:bookmarkStart w:id="68" w:name="_Toc296247912"/>
      <w:r w:rsidRPr="008E2153">
        <w:t>Definiciones Generales</w:t>
      </w:r>
      <w:bookmarkEnd w:id="67"/>
      <w:bookmarkEnd w:id="68"/>
    </w:p>
    <w:p w:rsidR="00D917EF" w:rsidRPr="008E2153" w:rsidRDefault="00D917EF" w:rsidP="003175E8"/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7"/>
        <w:gridCol w:w="1073"/>
        <w:gridCol w:w="1620"/>
        <w:gridCol w:w="1440"/>
        <w:gridCol w:w="1440"/>
        <w:gridCol w:w="2610"/>
      </w:tblGrid>
      <w:tr w:rsidR="007C0EF2" w:rsidRPr="008E2153" w:rsidTr="007C0EF2">
        <w:trPr>
          <w:cantSplit/>
          <w:trHeight w:val="825"/>
          <w:tblHeader/>
        </w:trPr>
        <w:tc>
          <w:tcPr>
            <w:tcW w:w="1337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 w:rsidRPr="008E2153">
              <w:t>Campo</w:t>
            </w:r>
          </w:p>
        </w:tc>
        <w:tc>
          <w:tcPr>
            <w:tcW w:w="1073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 w:rsidRPr="008E2153">
              <w:t>Tipo</w:t>
            </w:r>
          </w:p>
        </w:tc>
        <w:tc>
          <w:tcPr>
            <w:tcW w:w="1620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 w:rsidRPr="008E2153">
              <w:t>Obligatorio</w:t>
            </w:r>
          </w:p>
        </w:tc>
        <w:tc>
          <w:tcPr>
            <w:tcW w:w="1440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 w:rsidRPr="008E2153">
              <w:t>Valor Default</w:t>
            </w:r>
          </w:p>
        </w:tc>
        <w:tc>
          <w:tcPr>
            <w:tcW w:w="1440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 w:rsidRPr="008E2153">
              <w:t>Solo</w:t>
            </w:r>
          </w:p>
          <w:p w:rsidR="007C0EF2" w:rsidRPr="008E2153" w:rsidRDefault="007C0EF2" w:rsidP="003175E8">
            <w:pPr>
              <w:pStyle w:val="CeldaTitulo"/>
            </w:pPr>
            <w:r w:rsidRPr="008E2153">
              <w:t>Lectura</w:t>
            </w:r>
          </w:p>
        </w:tc>
        <w:tc>
          <w:tcPr>
            <w:tcW w:w="2610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 w:rsidRPr="008E2153">
              <w:t>Tipo Componente</w:t>
            </w:r>
          </w:p>
        </w:tc>
      </w:tr>
      <w:tr w:rsidR="007C0EF2" w:rsidRPr="008E2153" w:rsidTr="007C0EF2">
        <w:trPr>
          <w:trHeight w:val="825"/>
        </w:trPr>
        <w:tc>
          <w:tcPr>
            <w:tcW w:w="1337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Nombre</w:t>
            </w:r>
          </w:p>
        </w:tc>
        <w:tc>
          <w:tcPr>
            <w:tcW w:w="1073" w:type="dxa"/>
          </w:tcPr>
          <w:p w:rsidR="007C0EF2" w:rsidRPr="008E2153" w:rsidRDefault="007C0EF2" w:rsidP="007C0EF2">
            <w:pPr>
              <w:pStyle w:val="CeldaSnoop"/>
            </w:pPr>
            <w:r>
              <w:t>Texto(10</w:t>
            </w:r>
            <w:r w:rsidRPr="008E2153">
              <w:t>)</w:t>
            </w:r>
          </w:p>
        </w:tc>
        <w:tc>
          <w:tcPr>
            <w:tcW w:w="162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x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  <w:r>
              <w:t>-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</w:p>
        </w:tc>
        <w:tc>
          <w:tcPr>
            <w:tcW w:w="261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Caja texto</w:t>
            </w:r>
          </w:p>
        </w:tc>
      </w:tr>
      <w:tr w:rsidR="007C0EF2" w:rsidRPr="008E2153" w:rsidTr="007C0EF2">
        <w:trPr>
          <w:trHeight w:val="825"/>
        </w:trPr>
        <w:tc>
          <w:tcPr>
            <w:tcW w:w="1337" w:type="dxa"/>
          </w:tcPr>
          <w:p w:rsidR="007C0EF2" w:rsidRPr="008E2153" w:rsidRDefault="007C0EF2" w:rsidP="003175E8">
            <w:pPr>
              <w:pStyle w:val="CeldaSnoop"/>
            </w:pPr>
            <w:r>
              <w:t>Descripción</w:t>
            </w:r>
          </w:p>
        </w:tc>
        <w:tc>
          <w:tcPr>
            <w:tcW w:w="1073" w:type="dxa"/>
          </w:tcPr>
          <w:p w:rsidR="007C0EF2" w:rsidRPr="008E2153" w:rsidRDefault="007C0EF2" w:rsidP="007C0EF2">
            <w:pPr>
              <w:pStyle w:val="CeldaSnoop"/>
            </w:pPr>
            <w:r w:rsidRPr="008E2153">
              <w:t>Texto(</w:t>
            </w:r>
            <w:r>
              <w:t>25</w:t>
            </w:r>
            <w:r w:rsidRPr="008E2153">
              <w:t>)</w:t>
            </w:r>
          </w:p>
        </w:tc>
        <w:tc>
          <w:tcPr>
            <w:tcW w:w="162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x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  <w:r>
              <w:t>-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</w:p>
        </w:tc>
        <w:tc>
          <w:tcPr>
            <w:tcW w:w="261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Caja texto</w:t>
            </w:r>
          </w:p>
        </w:tc>
      </w:tr>
      <w:tr w:rsidR="007C0EF2" w:rsidRPr="008E2153" w:rsidTr="007C0EF2">
        <w:trPr>
          <w:trHeight w:val="825"/>
        </w:trPr>
        <w:tc>
          <w:tcPr>
            <w:tcW w:w="1337" w:type="dxa"/>
          </w:tcPr>
          <w:p w:rsidR="007C0EF2" w:rsidRPr="008E2153" w:rsidRDefault="007C0EF2" w:rsidP="003175E8">
            <w:pPr>
              <w:pStyle w:val="CeldaSnoop"/>
            </w:pPr>
            <w:r>
              <w:t>Tipo Tarea</w:t>
            </w:r>
          </w:p>
        </w:tc>
        <w:tc>
          <w:tcPr>
            <w:tcW w:w="1073" w:type="dxa"/>
          </w:tcPr>
          <w:p w:rsidR="007C0EF2" w:rsidRPr="008E2153" w:rsidRDefault="007C0EF2" w:rsidP="003175E8">
            <w:pPr>
              <w:pStyle w:val="CeldaSnoop"/>
            </w:pPr>
            <w:r>
              <w:t>ENUM</w:t>
            </w:r>
          </w:p>
        </w:tc>
        <w:tc>
          <w:tcPr>
            <w:tcW w:w="162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x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  <w:r>
              <w:t>-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</w:p>
        </w:tc>
        <w:tc>
          <w:tcPr>
            <w:tcW w:w="2610" w:type="dxa"/>
          </w:tcPr>
          <w:p w:rsidR="007C0EF2" w:rsidRPr="008E2153" w:rsidRDefault="007C0EF2" w:rsidP="003175E8">
            <w:pPr>
              <w:pStyle w:val="CeldaSnoop"/>
            </w:pPr>
            <w:r>
              <w:t>Combo</w:t>
            </w:r>
          </w:p>
        </w:tc>
      </w:tr>
      <w:tr w:rsidR="007C0EF2" w:rsidRPr="008E2153" w:rsidTr="007C0EF2">
        <w:trPr>
          <w:trHeight w:val="825"/>
        </w:trPr>
        <w:tc>
          <w:tcPr>
            <w:tcW w:w="1337" w:type="dxa"/>
          </w:tcPr>
          <w:p w:rsidR="007C0EF2" w:rsidRPr="008E2153" w:rsidRDefault="007C0EF2" w:rsidP="003175E8">
            <w:pPr>
              <w:pStyle w:val="CeldaSnoop"/>
            </w:pPr>
            <w:r>
              <w:t>Responsable</w:t>
            </w:r>
          </w:p>
        </w:tc>
        <w:tc>
          <w:tcPr>
            <w:tcW w:w="1073" w:type="dxa"/>
          </w:tcPr>
          <w:p w:rsidR="007C0EF2" w:rsidRPr="008E2153" w:rsidRDefault="007C0EF2" w:rsidP="003175E8">
            <w:pPr>
              <w:pStyle w:val="CeldaSnoop"/>
            </w:pPr>
            <w:r>
              <w:t>Texto(20</w:t>
            </w:r>
            <w:r w:rsidRPr="008E2153">
              <w:t>)</w:t>
            </w:r>
          </w:p>
        </w:tc>
        <w:tc>
          <w:tcPr>
            <w:tcW w:w="1620" w:type="dxa"/>
          </w:tcPr>
          <w:p w:rsidR="007C0EF2" w:rsidRPr="008E2153" w:rsidRDefault="007C0EF2" w:rsidP="003175E8">
            <w:pPr>
              <w:pStyle w:val="CeldaSnoop"/>
            </w:pP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  <w:r>
              <w:t>-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</w:p>
        </w:tc>
        <w:tc>
          <w:tcPr>
            <w:tcW w:w="261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Caja texto</w:t>
            </w:r>
          </w:p>
        </w:tc>
      </w:tr>
    </w:tbl>
    <w:p w:rsidR="00A14DE9" w:rsidRPr="008E2153" w:rsidRDefault="00A14DE9" w:rsidP="003175E8">
      <w:pPr>
        <w:pStyle w:val="Heading3"/>
      </w:pPr>
      <w:bookmarkStart w:id="69" w:name="_Toc173409371"/>
      <w:bookmarkStart w:id="70" w:name="_Toc296247913"/>
      <w:r w:rsidRPr="008E2153">
        <w:t>Accesos</w:t>
      </w:r>
      <w:bookmarkEnd w:id="69"/>
      <w:bookmarkEnd w:id="70"/>
    </w:p>
    <w:p w:rsidR="00A14DE9" w:rsidRPr="008E2153" w:rsidRDefault="00A14DE9" w:rsidP="003175E8"/>
    <w:tbl>
      <w:tblPr>
        <w:tblW w:w="7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70"/>
        <w:gridCol w:w="1080"/>
        <w:gridCol w:w="1260"/>
        <w:gridCol w:w="1440"/>
        <w:gridCol w:w="1440"/>
      </w:tblGrid>
      <w:tr w:rsidR="007C0EF2" w:rsidRPr="008E2153" w:rsidTr="007C0EF2">
        <w:trPr>
          <w:cantSplit/>
          <w:trHeight w:val="825"/>
          <w:tblHeader/>
        </w:trPr>
        <w:tc>
          <w:tcPr>
            <w:tcW w:w="1870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 w:rsidRPr="008E2153">
              <w:t>Campo</w:t>
            </w:r>
          </w:p>
        </w:tc>
        <w:tc>
          <w:tcPr>
            <w:tcW w:w="1080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>
              <w:t>Creador</w:t>
            </w:r>
          </w:p>
        </w:tc>
        <w:tc>
          <w:tcPr>
            <w:tcW w:w="1260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>
              <w:t>Usuario</w:t>
            </w:r>
          </w:p>
        </w:tc>
        <w:tc>
          <w:tcPr>
            <w:tcW w:w="1440" w:type="dxa"/>
            <w:shd w:val="clear" w:color="auto" w:fill="999999"/>
          </w:tcPr>
          <w:p w:rsidR="007C0EF2" w:rsidRPr="008E2153" w:rsidRDefault="007C0EF2" w:rsidP="003175E8">
            <w:pPr>
              <w:pStyle w:val="CeldaTitulo"/>
            </w:pPr>
            <w:r>
              <w:t>Cliente</w:t>
            </w:r>
          </w:p>
        </w:tc>
        <w:tc>
          <w:tcPr>
            <w:tcW w:w="1440" w:type="dxa"/>
            <w:shd w:val="clear" w:color="auto" w:fill="999999"/>
          </w:tcPr>
          <w:p w:rsidR="007C0EF2" w:rsidRDefault="007C0EF2" w:rsidP="003175E8">
            <w:pPr>
              <w:pStyle w:val="CeldaTitulo"/>
            </w:pPr>
            <w:r>
              <w:t>Super Usuario</w:t>
            </w:r>
          </w:p>
        </w:tc>
      </w:tr>
      <w:tr w:rsidR="007C0EF2" w:rsidRPr="008E2153" w:rsidTr="007C0EF2">
        <w:trPr>
          <w:trHeight w:val="825"/>
        </w:trPr>
        <w:tc>
          <w:tcPr>
            <w:tcW w:w="187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Nombre</w:t>
            </w:r>
          </w:p>
        </w:tc>
        <w:tc>
          <w:tcPr>
            <w:tcW w:w="108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X</w:t>
            </w:r>
          </w:p>
        </w:tc>
        <w:tc>
          <w:tcPr>
            <w:tcW w:w="126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X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  <w:r>
              <w:t>X</w:t>
            </w:r>
          </w:p>
        </w:tc>
      </w:tr>
      <w:tr w:rsidR="007C0EF2" w:rsidRPr="008E2153" w:rsidTr="007C0EF2">
        <w:trPr>
          <w:trHeight w:val="825"/>
        </w:trPr>
        <w:tc>
          <w:tcPr>
            <w:tcW w:w="1870" w:type="dxa"/>
          </w:tcPr>
          <w:p w:rsidR="007C0EF2" w:rsidRPr="008E2153" w:rsidRDefault="007C0EF2" w:rsidP="003175E8">
            <w:pPr>
              <w:pStyle w:val="CeldaSnoop"/>
            </w:pPr>
            <w:r>
              <w:t>Descripción</w:t>
            </w:r>
          </w:p>
        </w:tc>
        <w:tc>
          <w:tcPr>
            <w:tcW w:w="108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X</w:t>
            </w:r>
          </w:p>
        </w:tc>
        <w:tc>
          <w:tcPr>
            <w:tcW w:w="1260" w:type="dxa"/>
          </w:tcPr>
          <w:p w:rsidR="007C0EF2" w:rsidRPr="008E2153" w:rsidRDefault="007C0EF2" w:rsidP="003175E8">
            <w:pPr>
              <w:pStyle w:val="CeldaSnoop"/>
            </w:pPr>
            <w:r>
              <w:t>X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  <w:r>
              <w:t>X</w:t>
            </w:r>
          </w:p>
        </w:tc>
      </w:tr>
      <w:tr w:rsidR="007C0EF2" w:rsidRPr="008E2153" w:rsidTr="007C0EF2">
        <w:trPr>
          <w:trHeight w:val="825"/>
        </w:trPr>
        <w:tc>
          <w:tcPr>
            <w:tcW w:w="1870" w:type="dxa"/>
          </w:tcPr>
          <w:p w:rsidR="007C0EF2" w:rsidRPr="008E2153" w:rsidRDefault="007C0EF2" w:rsidP="003175E8">
            <w:pPr>
              <w:pStyle w:val="CeldaSnoop"/>
            </w:pPr>
            <w:r>
              <w:t>Tipo Tarea</w:t>
            </w:r>
          </w:p>
        </w:tc>
        <w:tc>
          <w:tcPr>
            <w:tcW w:w="108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X</w:t>
            </w:r>
          </w:p>
        </w:tc>
        <w:tc>
          <w:tcPr>
            <w:tcW w:w="1260" w:type="dxa"/>
          </w:tcPr>
          <w:p w:rsidR="007C0EF2" w:rsidRPr="008E2153" w:rsidRDefault="007C0EF2" w:rsidP="003175E8">
            <w:pPr>
              <w:pStyle w:val="CeldaSnoop"/>
            </w:pPr>
            <w:r w:rsidRPr="008E2153">
              <w:t>X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  <w:r>
              <w:t>X</w:t>
            </w:r>
          </w:p>
        </w:tc>
      </w:tr>
      <w:tr w:rsidR="007C0EF2" w:rsidRPr="008E2153" w:rsidTr="007C0EF2">
        <w:trPr>
          <w:trHeight w:val="825"/>
        </w:trPr>
        <w:tc>
          <w:tcPr>
            <w:tcW w:w="1870" w:type="dxa"/>
          </w:tcPr>
          <w:p w:rsidR="007C0EF2" w:rsidRDefault="007C0EF2" w:rsidP="003175E8">
            <w:pPr>
              <w:pStyle w:val="CeldaSnoop"/>
            </w:pPr>
            <w:r>
              <w:t>Responsable</w:t>
            </w:r>
          </w:p>
        </w:tc>
        <w:tc>
          <w:tcPr>
            <w:tcW w:w="1080" w:type="dxa"/>
          </w:tcPr>
          <w:p w:rsidR="007C0EF2" w:rsidRPr="008E2153" w:rsidRDefault="007C0EF2" w:rsidP="003175E8">
            <w:pPr>
              <w:pStyle w:val="CeldaSnoop"/>
            </w:pPr>
            <w:r>
              <w:t>X</w:t>
            </w:r>
          </w:p>
        </w:tc>
        <w:tc>
          <w:tcPr>
            <w:tcW w:w="1260" w:type="dxa"/>
          </w:tcPr>
          <w:p w:rsidR="007C0EF2" w:rsidRPr="008E2153" w:rsidRDefault="007C0EF2" w:rsidP="003175E8">
            <w:pPr>
              <w:pStyle w:val="CeldaSnoop"/>
            </w:pPr>
            <w:r>
              <w:t>X</w:t>
            </w: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</w:p>
        </w:tc>
        <w:tc>
          <w:tcPr>
            <w:tcW w:w="1440" w:type="dxa"/>
          </w:tcPr>
          <w:p w:rsidR="007C0EF2" w:rsidRPr="008E2153" w:rsidRDefault="007C0EF2" w:rsidP="003175E8">
            <w:pPr>
              <w:pStyle w:val="CeldaSnoop"/>
            </w:pPr>
            <w:r>
              <w:t>X</w:t>
            </w:r>
          </w:p>
        </w:tc>
      </w:tr>
    </w:tbl>
    <w:p w:rsidR="00A14DE9" w:rsidRPr="008E2153" w:rsidRDefault="008C5C8C" w:rsidP="003175E8">
      <w:r w:rsidRPr="008E2153">
        <w:t>Notas:</w:t>
      </w:r>
    </w:p>
    <w:p w:rsidR="008C5C8C" w:rsidRPr="008E2153" w:rsidRDefault="008C5C8C" w:rsidP="003175E8">
      <w:r w:rsidRPr="008E2153">
        <w:lastRenderedPageBreak/>
        <w:t>Las cruces representan acceso a datos permitidos. Esto implica la visualización y la posibilidad de editar o seleccionar los mismos.</w:t>
      </w:r>
    </w:p>
    <w:p w:rsidR="008C5C8C" w:rsidRDefault="008C5C8C" w:rsidP="003175E8">
      <w:r w:rsidRPr="008E2153">
        <w:t>La falta de cruz implica que el dato para ese actor es de sólo lectura y se presenta inhabilitado (grisado).</w:t>
      </w:r>
    </w:p>
    <w:p w:rsidR="007C0EF2" w:rsidRDefault="007C0EF2" w:rsidP="003175E8"/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71" w:name="_Toc296247914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t>Flujo de Eventos</w:t>
      </w:r>
      <w:bookmarkEnd w:id="71"/>
    </w:p>
    <w:p w:rsidR="00B23F22" w:rsidRPr="008E2153" w:rsidRDefault="00B23F22" w:rsidP="003175E8">
      <w:pPr>
        <w:pStyle w:val="Heading3"/>
      </w:pPr>
      <w:bookmarkStart w:id="72" w:name="_Toc173409373"/>
      <w:bookmarkStart w:id="73" w:name="_Toc296247915"/>
      <w:r w:rsidRPr="008E2153">
        <w:t>Flujo Básico o Principal</w:t>
      </w:r>
      <w:bookmarkEnd w:id="72"/>
      <w:bookmarkEnd w:id="73"/>
    </w:p>
    <w:p w:rsidR="00EF0375" w:rsidRDefault="00EF0375" w:rsidP="003175E8">
      <w:r>
        <w:rPr>
          <w:noProof/>
          <w:lang w:val="en-US"/>
        </w:rPr>
        <w:drawing>
          <wp:inline distT="0" distB="0" distL="0" distR="0">
            <wp:extent cx="6233855" cy="440809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25" cy="441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22" w:rsidRPr="008E2153" w:rsidRDefault="00232CA8" w:rsidP="003175E8">
      <w:r w:rsidRPr="00EF0375">
        <w:rPr>
          <w:b/>
        </w:rPr>
        <w:t>Usuario</w:t>
      </w:r>
      <w:r w:rsidR="00F71E9A" w:rsidRPr="008E2153">
        <w:t xml:space="preserve">: </w:t>
      </w:r>
      <w:r>
        <w:t>Selecciona la opción de Administrar tareas dentro del menú.</w:t>
      </w:r>
    </w:p>
    <w:p w:rsidR="00F71E9A" w:rsidRPr="008E2153" w:rsidRDefault="00F71E9A" w:rsidP="003175E8">
      <w:r w:rsidRPr="00EF0375">
        <w:rPr>
          <w:b/>
        </w:rPr>
        <w:t>Sistema</w:t>
      </w:r>
      <w:r w:rsidRPr="008E2153">
        <w:t xml:space="preserve">: </w:t>
      </w:r>
      <w:r w:rsidR="00232CA8">
        <w:t>Despliega la funcionalidad correspondiente de administrar tareas.</w:t>
      </w:r>
      <w:r w:rsidR="00EF0375">
        <w:t xml:space="preserve"> Esta pantalla contiene el listado de las tareas primarias y secundarias del proyecto y un botón para agregar tareas (primarias o secundarias).</w:t>
      </w:r>
    </w:p>
    <w:p w:rsidR="00F71E9A" w:rsidRPr="008E2153" w:rsidRDefault="00232CA8" w:rsidP="003175E8">
      <w:r w:rsidRPr="00EF0375">
        <w:rPr>
          <w:b/>
        </w:rPr>
        <w:t>Usuario</w:t>
      </w:r>
      <w:r w:rsidR="00F71E9A" w:rsidRPr="008E2153">
        <w:t xml:space="preserve">: </w:t>
      </w:r>
      <w:r w:rsidR="00EF0375">
        <w:t>Selecciona el nombre del proyecto (para agregar una tarea primearía) o una tarea primaria (para agregar tarea secundaria) y selecciona el botón “Agregar Tarea”</w:t>
      </w:r>
    </w:p>
    <w:p w:rsidR="00F71E9A" w:rsidRPr="008E2153" w:rsidRDefault="00F71E9A" w:rsidP="003175E8">
      <w:r w:rsidRPr="00EF0375">
        <w:rPr>
          <w:b/>
        </w:rPr>
        <w:t>Sistema</w:t>
      </w:r>
      <w:r w:rsidRPr="008E2153">
        <w:t xml:space="preserve">: </w:t>
      </w:r>
      <w:r w:rsidR="00EF0375">
        <w:t>Despliega el componente correspondiente para agregar tarea con los siguientes campos: nombre, descripción, tipo de tarea, responsable.</w:t>
      </w:r>
    </w:p>
    <w:p w:rsidR="00F71E9A" w:rsidRDefault="00EF0375" w:rsidP="003175E8">
      <w:r w:rsidRPr="00EF0375">
        <w:rPr>
          <w:b/>
        </w:rPr>
        <w:t>Usuario</w:t>
      </w:r>
      <w:r>
        <w:t>: Completa los campos de nombre, descripción, tipo de tarea y responsable y presiona el botón “Agregar”.</w:t>
      </w:r>
    </w:p>
    <w:p w:rsidR="00EF0375" w:rsidRPr="008E2153" w:rsidRDefault="00EF0375" w:rsidP="00EF0375">
      <w:r w:rsidRPr="00EF0375">
        <w:rPr>
          <w:b/>
        </w:rPr>
        <w:t>Sistema</w:t>
      </w:r>
      <w:r>
        <w:t xml:space="preserve">: Despliega la lista de tarea del proyectos actualizada. </w:t>
      </w:r>
    </w:p>
    <w:p w:rsidR="00F71E9A" w:rsidRPr="008E2153" w:rsidRDefault="00F71E9A" w:rsidP="003175E8">
      <w:pPr>
        <w:pStyle w:val="Heading3"/>
      </w:pPr>
      <w:bookmarkStart w:id="74" w:name="_Toc173409374"/>
      <w:bookmarkStart w:id="75" w:name="_Toc296247916"/>
      <w:r w:rsidRPr="008E2153">
        <w:lastRenderedPageBreak/>
        <w:t>Flujos Alternativos</w:t>
      </w:r>
      <w:bookmarkEnd w:id="74"/>
      <w:bookmarkEnd w:id="75"/>
    </w:p>
    <w:p w:rsidR="00F71E9A" w:rsidRPr="008E2153" w:rsidRDefault="00EF0375" w:rsidP="008E7710">
      <w:pPr>
        <w:pStyle w:val="Heading4"/>
      </w:pPr>
      <w:r>
        <w:t>Modificar Tarea Primaria o Secundaria</w:t>
      </w:r>
    </w:p>
    <w:p w:rsidR="00F71E9A" w:rsidRPr="008E2153" w:rsidRDefault="00EF0375" w:rsidP="003175E8">
      <w:r>
        <w:t>Usuario</w:t>
      </w:r>
      <w:r w:rsidR="00F71E9A" w:rsidRPr="008E2153">
        <w:t xml:space="preserve">: </w:t>
      </w:r>
      <w:r>
        <w:t>Selecciona la tarea y presiona el botón derecho del mouse para editar la tarea.</w:t>
      </w:r>
    </w:p>
    <w:p w:rsidR="00EF0375" w:rsidRPr="008E2153" w:rsidRDefault="00F71E9A" w:rsidP="00EF0375">
      <w:r w:rsidRPr="008E2153">
        <w:t xml:space="preserve">Sistema: </w:t>
      </w:r>
      <w:r w:rsidR="00EF0375">
        <w:t>Despliega el componente correspondiente para modificar tarea.</w:t>
      </w:r>
    </w:p>
    <w:p w:rsidR="00F71E9A" w:rsidRPr="008E2153" w:rsidRDefault="00EF0375" w:rsidP="003175E8">
      <w:r>
        <w:t>Usuario</w:t>
      </w:r>
      <w:r w:rsidR="00F71E9A" w:rsidRPr="008E2153">
        <w:t xml:space="preserve">: </w:t>
      </w:r>
      <w:r>
        <w:t>Modificar los datos que requiera (nombre, descripción, tipo de tarea o responsable).</w:t>
      </w:r>
      <w:r w:rsidR="003C0440">
        <w:t xml:space="preserve"> Presiona el botón “Modificar”.</w:t>
      </w:r>
    </w:p>
    <w:p w:rsidR="00F71E9A" w:rsidRPr="008E2153" w:rsidRDefault="00F71E9A" w:rsidP="003C0440">
      <w:r w:rsidRPr="008E2153">
        <w:t xml:space="preserve">Sistema: </w:t>
      </w:r>
      <w:r w:rsidR="003C0440">
        <w:t>Despliega un mensaje “La tarea ha sido actualizada satisfactoriamente” y despliega la lista de tareas actualizada.</w:t>
      </w:r>
    </w:p>
    <w:p w:rsidR="00F71E9A" w:rsidRPr="008E2153" w:rsidRDefault="003C0440" w:rsidP="008E7710">
      <w:pPr>
        <w:pStyle w:val="Heading4"/>
      </w:pPr>
      <w:r>
        <w:t>Eliminar Tarea Secundaria Sin Horas Cargadas</w:t>
      </w:r>
    </w:p>
    <w:p w:rsidR="00F71E9A" w:rsidRPr="008E2153" w:rsidRDefault="003C0440" w:rsidP="003175E8">
      <w:r>
        <w:t>Usuario</w:t>
      </w:r>
      <w:r w:rsidR="00F71E9A" w:rsidRPr="008E2153">
        <w:t xml:space="preserve">: </w:t>
      </w:r>
      <w:r>
        <w:t>Selecciona una tarea creada por él y presiona el botón derecho del mouse para editar la tarea.</w:t>
      </w:r>
    </w:p>
    <w:p w:rsidR="003C0440" w:rsidRPr="008E2153" w:rsidRDefault="00F71E9A" w:rsidP="003C0440">
      <w:r w:rsidRPr="008E2153">
        <w:t xml:space="preserve">Sistema: </w:t>
      </w:r>
      <w:r w:rsidR="003C0440">
        <w:t>Despliega el componente correspondiente para modificar la tarea.</w:t>
      </w:r>
    </w:p>
    <w:p w:rsidR="00F71E9A" w:rsidRPr="008E2153" w:rsidRDefault="003C0440" w:rsidP="003175E8">
      <w:r>
        <w:t>Usuario</w:t>
      </w:r>
      <w:r w:rsidR="00F71E9A" w:rsidRPr="008E2153">
        <w:t xml:space="preserve">: </w:t>
      </w:r>
      <w:r>
        <w:t>Selecciona el botón “Eliminar”</w:t>
      </w:r>
    </w:p>
    <w:p w:rsidR="00F71E9A" w:rsidRDefault="00F71E9A" w:rsidP="003C0440">
      <w:r w:rsidRPr="008E2153">
        <w:t xml:space="preserve">Sistema: </w:t>
      </w:r>
      <w:r w:rsidR="003C0440">
        <w:t>Despliega un mensaje “La tarea ha sido eliminada satisfactoriamente”</w:t>
      </w:r>
    </w:p>
    <w:p w:rsidR="003C0440" w:rsidRPr="008E2153" w:rsidRDefault="003C0440" w:rsidP="003C0440">
      <w:pPr>
        <w:pStyle w:val="Heading4"/>
      </w:pPr>
      <w:r>
        <w:t>Eliminar Tarea Primaria Sin Horas Cargadas en las Secundarias</w:t>
      </w:r>
    </w:p>
    <w:p w:rsidR="003C0440" w:rsidRPr="008E2153" w:rsidRDefault="003C0440" w:rsidP="003C0440">
      <w:r>
        <w:t>Usuario</w:t>
      </w:r>
      <w:r w:rsidRPr="008E2153">
        <w:t xml:space="preserve">: </w:t>
      </w:r>
      <w:r>
        <w:t>Selecciona una tarea creada por él y presiona el botón derecho del mouse para editar la tarea.</w:t>
      </w:r>
    </w:p>
    <w:p w:rsidR="003C0440" w:rsidRPr="008E2153" w:rsidRDefault="003C0440" w:rsidP="003C0440">
      <w:r w:rsidRPr="008E2153">
        <w:t xml:space="preserve">Sistema: </w:t>
      </w:r>
      <w:r>
        <w:t>Despliega el componente correspondiente para modificar la tarea.</w:t>
      </w:r>
    </w:p>
    <w:p w:rsidR="003C0440" w:rsidRPr="008E2153" w:rsidRDefault="003C0440" w:rsidP="003C0440">
      <w:r>
        <w:t>Usuario</w:t>
      </w:r>
      <w:r w:rsidRPr="008E2153">
        <w:t xml:space="preserve">: </w:t>
      </w:r>
      <w:r>
        <w:t>Selecciona el botón “Eliminar”</w:t>
      </w:r>
    </w:p>
    <w:p w:rsidR="003C0440" w:rsidRPr="008E2153" w:rsidRDefault="003C0440" w:rsidP="003C0440">
      <w:r w:rsidRPr="008E2153">
        <w:t xml:space="preserve">Sistema: </w:t>
      </w:r>
      <w:r>
        <w:t>Despliega un mensaje “La tarea primaria y las secundarias asociadas han sido eliminadas satisfactoriamente”</w:t>
      </w:r>
    </w:p>
    <w:p w:rsidR="00F71E9A" w:rsidRPr="008E2153" w:rsidRDefault="00F71E9A" w:rsidP="003C0440">
      <w:pPr>
        <w:pStyle w:val="Heading3"/>
      </w:pPr>
      <w:bookmarkStart w:id="76" w:name="_Toc173409377"/>
      <w:bookmarkStart w:id="77" w:name="_Toc296247917"/>
      <w:r w:rsidRPr="008E2153">
        <w:t>Flujo de Validaciones</w:t>
      </w:r>
      <w:bookmarkEnd w:id="76"/>
      <w:bookmarkEnd w:id="77"/>
    </w:p>
    <w:p w:rsidR="00F71E9A" w:rsidRPr="008E2153" w:rsidRDefault="003C0440" w:rsidP="008E7710">
      <w:pPr>
        <w:pStyle w:val="Heading4"/>
      </w:pPr>
      <w:r>
        <w:t>Eliminar Tarea Secundaria con Horas Cargadas</w:t>
      </w:r>
    </w:p>
    <w:p w:rsidR="003C0440" w:rsidRPr="008E2153" w:rsidRDefault="003C0440" w:rsidP="003C0440">
      <w:r>
        <w:t>Usuario</w:t>
      </w:r>
      <w:r w:rsidRPr="008E2153">
        <w:t xml:space="preserve">: </w:t>
      </w:r>
      <w:r>
        <w:t>Selecciona una tarea no creada por él y presiona el botón derecho del mouse para editar la tarea.</w:t>
      </w:r>
    </w:p>
    <w:p w:rsidR="003C0440" w:rsidRPr="008E2153" w:rsidRDefault="003C0440" w:rsidP="003C0440">
      <w:r w:rsidRPr="008E2153">
        <w:t xml:space="preserve">Sistema: </w:t>
      </w:r>
      <w:r>
        <w:t>Despliega el componente correspondiente para modificar la tarea.</w:t>
      </w:r>
    </w:p>
    <w:p w:rsidR="003C0440" w:rsidRPr="008E2153" w:rsidRDefault="003C0440" w:rsidP="003C0440">
      <w:r>
        <w:t>Usuario</w:t>
      </w:r>
      <w:r w:rsidRPr="008E2153">
        <w:t xml:space="preserve">: </w:t>
      </w:r>
      <w:r>
        <w:t>Selecciona el botón “Eliminar”</w:t>
      </w:r>
    </w:p>
    <w:p w:rsidR="003C0440" w:rsidRPr="008E2153" w:rsidRDefault="003C0440" w:rsidP="003C0440">
      <w:r w:rsidRPr="008E2153">
        <w:t xml:space="preserve">Sistema: </w:t>
      </w:r>
      <w:r>
        <w:t>Despliega un mensaje “La tarea no se ha eliminado porque hay horas asignadas a la misma.”</w:t>
      </w:r>
    </w:p>
    <w:p w:rsidR="003C0440" w:rsidRPr="008E2153" w:rsidRDefault="003C0440" w:rsidP="003C0440">
      <w:pPr>
        <w:pStyle w:val="Heading4"/>
      </w:pPr>
      <w:r>
        <w:t>Eliminar Tarea Secundaria Sin Ser el Creador de la Tarea</w:t>
      </w:r>
    </w:p>
    <w:p w:rsidR="003C0440" w:rsidRPr="008E2153" w:rsidRDefault="003C0440" w:rsidP="003C0440">
      <w:r>
        <w:t>Usuario</w:t>
      </w:r>
      <w:r w:rsidRPr="008E2153">
        <w:t xml:space="preserve">: </w:t>
      </w:r>
      <w:r>
        <w:t>Selecciona una tarea no creada por él y presiona el botón derecho del mouse para editar la tarea.</w:t>
      </w:r>
    </w:p>
    <w:p w:rsidR="003C0440" w:rsidRPr="008E2153" w:rsidRDefault="003C0440" w:rsidP="003C0440">
      <w:r w:rsidRPr="008E2153">
        <w:t xml:space="preserve">Sistema: </w:t>
      </w:r>
      <w:r>
        <w:t>Despliega el componente correspondiente para modificar la tarea.</w:t>
      </w:r>
    </w:p>
    <w:p w:rsidR="003C0440" w:rsidRPr="008E2153" w:rsidRDefault="003C0440" w:rsidP="003C0440">
      <w:r>
        <w:t>Usuario</w:t>
      </w:r>
      <w:r w:rsidRPr="008E2153">
        <w:t xml:space="preserve">: </w:t>
      </w:r>
      <w:r>
        <w:t>Selecciona el botón “Eliminar”</w:t>
      </w:r>
    </w:p>
    <w:p w:rsidR="003C0440" w:rsidRPr="008E2153" w:rsidRDefault="003C0440" w:rsidP="003C0440">
      <w:r w:rsidRPr="008E2153">
        <w:t xml:space="preserve">Sistema: </w:t>
      </w:r>
      <w:r>
        <w:t>Despliega un mensaje “La tarea no se ha eliminado porque otro usuario ha sido el creador.”</w:t>
      </w:r>
    </w:p>
    <w:p w:rsidR="003C0440" w:rsidRPr="008E2153" w:rsidRDefault="003C0440" w:rsidP="003C0440">
      <w:pPr>
        <w:pStyle w:val="Heading4"/>
      </w:pPr>
      <w:r>
        <w:t>Eliminar Tarea Primaria con Horas Cargadas en las Secundarias</w:t>
      </w:r>
    </w:p>
    <w:p w:rsidR="003C0440" w:rsidRPr="008E2153" w:rsidRDefault="003C0440" w:rsidP="003C0440">
      <w:r>
        <w:t>Usuario</w:t>
      </w:r>
      <w:r w:rsidRPr="008E2153">
        <w:t xml:space="preserve">: </w:t>
      </w:r>
      <w:r>
        <w:t>Selecciona una tarea no creada por él y presiona el botón derecho del mouse para editar la tarea.</w:t>
      </w:r>
    </w:p>
    <w:p w:rsidR="003C0440" w:rsidRPr="008E2153" w:rsidRDefault="003C0440" w:rsidP="003C0440">
      <w:r w:rsidRPr="008E2153">
        <w:t xml:space="preserve">Sistema: </w:t>
      </w:r>
      <w:r>
        <w:t>Despliega el componente correspondiente para modificar la tarea.</w:t>
      </w:r>
    </w:p>
    <w:p w:rsidR="003C0440" w:rsidRPr="008E2153" w:rsidRDefault="003C0440" w:rsidP="003C0440">
      <w:r>
        <w:t>Usuario</w:t>
      </w:r>
      <w:r w:rsidRPr="008E2153">
        <w:t xml:space="preserve">: </w:t>
      </w:r>
      <w:r>
        <w:t>Selecciona el botón “Eliminar”</w:t>
      </w:r>
    </w:p>
    <w:p w:rsidR="00F71E9A" w:rsidRPr="008E2153" w:rsidRDefault="003C0440" w:rsidP="003C0440">
      <w:r w:rsidRPr="008E2153">
        <w:lastRenderedPageBreak/>
        <w:t xml:space="preserve">Sistema: </w:t>
      </w:r>
      <w:r>
        <w:t>Despliega un mensaje “La tarea no se ha eliminado porque hay horas asignadas a ella o a las tareas secundarias que contiene.”</w:t>
      </w:r>
    </w:p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78" w:name="_Toc296247918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t>Puntos de Extensión</w:t>
      </w:r>
      <w:bookmarkEnd w:id="78"/>
    </w:p>
    <w:p w:rsidR="00062373" w:rsidRDefault="007C0EF2" w:rsidP="003175E8">
      <w:r>
        <w:t>NA</w:t>
      </w:r>
    </w:p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79" w:name="_Toc296247919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t>Realización</w:t>
      </w:r>
      <w:bookmarkEnd w:id="79"/>
    </w:p>
    <w:p w:rsidR="00CD2A52" w:rsidRDefault="007C0EF2" w:rsidP="00CD2A52">
      <w:r>
        <w:t>NA</w:t>
      </w:r>
    </w:p>
    <w:p w:rsidR="007C0EF2" w:rsidRPr="00E007FE" w:rsidRDefault="007C0EF2" w:rsidP="007C0EF2">
      <w:pPr>
        <w:pStyle w:val="Heading3"/>
        <w:keepNext w:val="0"/>
        <w:pBdr>
          <w:bottom w:val="single" w:sz="6" w:space="1" w:color="auto"/>
        </w:pBdr>
        <w:shd w:val="clear" w:color="auto" w:fill="auto"/>
        <w:spacing w:before="100" w:beforeAutospacing="1" w:after="100" w:afterAutospacing="1"/>
        <w:ind w:left="0" w:firstLine="0"/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</w:pPr>
      <w:bookmarkStart w:id="80" w:name="_Toc296247920"/>
      <w:r>
        <w:rPr>
          <w:rFonts w:ascii="Times New Roman" w:hAnsi="Times New Roman" w:cs="Times New Roman"/>
          <w:smallCaps w:val="0"/>
          <w:color w:val="auto"/>
          <w:spacing w:val="0"/>
          <w:sz w:val="27"/>
          <w:szCs w:val="27"/>
          <w:lang w:eastAsia="es-ES"/>
        </w:rPr>
        <w:t>Anexo</w:t>
      </w:r>
      <w:bookmarkEnd w:id="80"/>
    </w:p>
    <w:bookmarkEnd w:id="63"/>
    <w:p w:rsidR="00062373" w:rsidRDefault="00062373" w:rsidP="003175E8"/>
    <w:tbl>
      <w:tblPr>
        <w:tblW w:w="0" w:type="auto"/>
        <w:tblInd w:w="468" w:type="dxa"/>
        <w:tblLook w:val="01E0"/>
      </w:tblPr>
      <w:tblGrid>
        <w:gridCol w:w="1519"/>
        <w:gridCol w:w="1743"/>
        <w:gridCol w:w="3260"/>
        <w:gridCol w:w="1578"/>
      </w:tblGrid>
      <w:tr w:rsidR="00F26500" w:rsidRPr="007B2E5D">
        <w:tc>
          <w:tcPr>
            <w:tcW w:w="1519" w:type="dxa"/>
          </w:tcPr>
          <w:p w:rsidR="00F26500" w:rsidRPr="007B2E5D" w:rsidRDefault="00F26500" w:rsidP="003C0440">
            <w:pPr>
              <w:spacing w:before="0" w:after="0"/>
              <w:ind w:firstLine="0"/>
            </w:pPr>
          </w:p>
        </w:tc>
        <w:tc>
          <w:tcPr>
            <w:tcW w:w="1743" w:type="dxa"/>
          </w:tcPr>
          <w:p w:rsidR="00F26500" w:rsidRPr="007B2E5D" w:rsidRDefault="00F26500" w:rsidP="00566625">
            <w:pPr>
              <w:pStyle w:val="CeldaSnoop"/>
            </w:pPr>
          </w:p>
        </w:tc>
        <w:tc>
          <w:tcPr>
            <w:tcW w:w="3260" w:type="dxa"/>
          </w:tcPr>
          <w:p w:rsidR="00F26500" w:rsidRPr="007B2E5D" w:rsidRDefault="00F26500" w:rsidP="00566625">
            <w:pPr>
              <w:pStyle w:val="CeldaSnoop"/>
            </w:pPr>
          </w:p>
        </w:tc>
        <w:tc>
          <w:tcPr>
            <w:tcW w:w="1578" w:type="dxa"/>
          </w:tcPr>
          <w:p w:rsidR="00F26500" w:rsidRPr="007B2E5D" w:rsidRDefault="00F26500" w:rsidP="00566625">
            <w:pPr>
              <w:pStyle w:val="CeldaSnoop"/>
            </w:pPr>
          </w:p>
        </w:tc>
      </w:tr>
    </w:tbl>
    <w:p w:rsidR="00F26500" w:rsidRPr="008E2153" w:rsidRDefault="00F26500" w:rsidP="00F26500"/>
    <w:p w:rsidR="00F26500" w:rsidRPr="008E2153" w:rsidRDefault="00F26500" w:rsidP="003175E8"/>
    <w:sectPr w:rsidR="00F26500" w:rsidRPr="008E2153" w:rsidSect="003175E8">
      <w:headerReference w:type="default" r:id="rId12"/>
      <w:footerReference w:type="default" r:id="rId13"/>
      <w:footerReference w:type="first" r:id="rId14"/>
      <w:pgSz w:w="11909" w:h="16834" w:code="9"/>
      <w:pgMar w:top="1644" w:right="1109" w:bottom="1644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766" w:rsidRDefault="00590766" w:rsidP="003175E8">
      <w:r>
        <w:separator/>
      </w:r>
    </w:p>
  </w:endnote>
  <w:endnote w:type="continuationSeparator" w:id="0">
    <w:p w:rsidR="00590766" w:rsidRDefault="00590766" w:rsidP="00317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FE" w:rsidRDefault="00E007FE" w:rsidP="00E007FE">
    <w:pPr>
      <w:pStyle w:val="Footer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>
      <w:rPr>
        <w:rFonts w:ascii="Cambria" w:hAnsi="Cambria"/>
      </w:rPr>
      <w:t>Especificación Caso de Uso</w:t>
    </w:r>
    <w:r>
      <w:rPr>
        <w:rFonts w:ascii="Cambria" w:hAnsi="Cambria"/>
      </w:rPr>
      <w:tab/>
      <w:t xml:space="preserve">Page </w:t>
    </w:r>
    <w:fldSimple w:instr=" PAGE   \* MERGEFORMAT ">
      <w:r w:rsidR="009005B6" w:rsidRPr="009005B6">
        <w:rPr>
          <w:rFonts w:ascii="Cambria" w:hAnsi="Cambria"/>
          <w:noProof/>
        </w:rPr>
        <w:t>2</w:t>
      </w:r>
    </w:fldSimple>
  </w:p>
  <w:p w:rsidR="005A33CF" w:rsidRPr="00F8109A" w:rsidRDefault="005A33CF" w:rsidP="00F8109A">
    <w:pPr>
      <w:pStyle w:val="Footer"/>
      <w:rPr>
        <w:color w:val="B2B2B2"/>
        <w:szCs w:val="18"/>
        <w:lang w:val="es-A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CF" w:rsidRDefault="005A33CF" w:rsidP="003175E8">
    <w:pPr>
      <w:rPr>
        <w:lang w:val="es-AR"/>
      </w:rPr>
    </w:pPr>
  </w:p>
  <w:p w:rsidR="005A33CF" w:rsidRDefault="005A33CF" w:rsidP="003175E8">
    <w:pPr>
      <w:rPr>
        <w:lang w:val="es-A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766" w:rsidRDefault="00590766" w:rsidP="003175E8">
      <w:r>
        <w:separator/>
      </w:r>
    </w:p>
  </w:footnote>
  <w:footnote w:type="continuationSeparator" w:id="0">
    <w:p w:rsidR="00590766" w:rsidRDefault="00590766" w:rsidP="003175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FE" w:rsidRDefault="00E007FE" w:rsidP="00E007FE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  <w:lang w:val="es-AR"/>
      </w:rPr>
      <w:t>Tempore – Administrador de Horas</w:t>
    </w:r>
  </w:p>
  <w:p w:rsidR="00E007FE" w:rsidRDefault="00E007FE" w:rsidP="00E007FE">
    <w:pPr>
      <w:pStyle w:val="Header"/>
    </w:pPr>
  </w:p>
  <w:p w:rsidR="00E007FE" w:rsidRDefault="00E007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.8pt;height:6.8pt" o:bullet="t">
        <v:imagedata r:id="rId1" o:title="bullet"/>
      </v:shape>
    </w:pict>
  </w:numPicBullet>
  <w:abstractNum w:abstractNumId="0">
    <w:nsid w:val="FFFFFF83"/>
    <w:multiLevelType w:val="singleLevel"/>
    <w:tmpl w:val="21EE1ECA"/>
    <w:lvl w:ilvl="0">
      <w:start w:val="1"/>
      <w:numFmt w:val="bullet"/>
      <w:lvlText w:val=""/>
      <w:lvlPicBulletId w:val="0"/>
      <w:lvlJc w:val="left"/>
      <w:pPr>
        <w:tabs>
          <w:tab w:val="num" w:pos="709"/>
        </w:tabs>
        <w:ind w:left="641" w:hanging="358"/>
      </w:pPr>
      <w:rPr>
        <w:rFonts w:ascii="Symbol" w:hAnsi="Symbol" w:hint="default"/>
        <w:color w:val="auto"/>
      </w:rPr>
    </w:lvl>
  </w:abstractNum>
  <w:abstractNum w:abstractNumId="1">
    <w:nsid w:val="FFFFFF89"/>
    <w:multiLevelType w:val="singleLevel"/>
    <w:tmpl w:val="066E291C"/>
    <w:lvl w:ilvl="0">
      <w:start w:val="1"/>
      <w:numFmt w:val="bullet"/>
      <w:lvlText w:val=""/>
      <w:lvlPicBulletId w:val="0"/>
      <w:lvlJc w:val="left"/>
      <w:pPr>
        <w:tabs>
          <w:tab w:val="num" w:pos="851"/>
        </w:tabs>
        <w:ind w:left="1701" w:hanging="283"/>
      </w:pPr>
      <w:rPr>
        <w:rFonts w:ascii="Symbol" w:hAnsi="Symbol" w:hint="default"/>
        <w:color w:val="auto"/>
      </w:rPr>
    </w:lvl>
  </w:abstractNum>
  <w:abstractNum w:abstractNumId="2">
    <w:nsid w:val="02761949"/>
    <w:multiLevelType w:val="hybridMultilevel"/>
    <w:tmpl w:val="6E44ABB0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06D83764"/>
    <w:multiLevelType w:val="hybridMultilevel"/>
    <w:tmpl w:val="6D1E925C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09C3402F"/>
    <w:multiLevelType w:val="multilevel"/>
    <w:tmpl w:val="132284B6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1701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</w:abstractNum>
  <w:abstractNum w:abstractNumId="5">
    <w:nsid w:val="0B295148"/>
    <w:multiLevelType w:val="hybridMultilevel"/>
    <w:tmpl w:val="08EC87B6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126C7CA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7AD0183"/>
    <w:multiLevelType w:val="hybridMultilevel"/>
    <w:tmpl w:val="570AB516"/>
    <w:lvl w:ilvl="0" w:tplc="2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382"/>
        </w:tabs>
        <w:ind w:left="3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102"/>
        </w:tabs>
        <w:ind w:left="1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22"/>
        </w:tabs>
        <w:ind w:left="1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42"/>
        </w:tabs>
        <w:ind w:left="25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62"/>
        </w:tabs>
        <w:ind w:left="3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82"/>
        </w:tabs>
        <w:ind w:left="3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702"/>
        </w:tabs>
        <w:ind w:left="47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22"/>
        </w:tabs>
        <w:ind w:left="5422" w:hanging="360"/>
      </w:pPr>
      <w:rPr>
        <w:rFonts w:ascii="Wingdings" w:hAnsi="Wingdings" w:hint="default"/>
      </w:rPr>
    </w:lvl>
  </w:abstractNum>
  <w:abstractNum w:abstractNumId="8">
    <w:nsid w:val="1FF52C17"/>
    <w:multiLevelType w:val="hybridMultilevel"/>
    <w:tmpl w:val="9CEC96FA"/>
    <w:lvl w:ilvl="0" w:tplc="A42A586C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Arial Narrow" w:eastAsia="Times New Roman" w:hAnsi="Arial Narrow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9">
    <w:nsid w:val="2BC27429"/>
    <w:multiLevelType w:val="hybridMultilevel"/>
    <w:tmpl w:val="2A54312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0">
    <w:nsid w:val="310D040E"/>
    <w:multiLevelType w:val="hybridMultilevel"/>
    <w:tmpl w:val="53F07478"/>
    <w:lvl w:ilvl="0" w:tplc="0C0A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2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1">
    <w:nsid w:val="369A030B"/>
    <w:multiLevelType w:val="hybridMultilevel"/>
    <w:tmpl w:val="B628943E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">
    <w:nsid w:val="42EE5D89"/>
    <w:multiLevelType w:val="hybridMultilevel"/>
    <w:tmpl w:val="1D4EAC7A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>
    <w:nsid w:val="42FE3C06"/>
    <w:multiLevelType w:val="hybridMultilevel"/>
    <w:tmpl w:val="0A3AACD4"/>
    <w:lvl w:ilvl="0" w:tplc="49CC83AA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432C3CF9"/>
    <w:multiLevelType w:val="hybridMultilevel"/>
    <w:tmpl w:val="53F07478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45C26426"/>
    <w:multiLevelType w:val="hybridMultilevel"/>
    <w:tmpl w:val="27D0A0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647894"/>
    <w:multiLevelType w:val="hybridMultilevel"/>
    <w:tmpl w:val="4FDE63F8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A42A586C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7">
    <w:nsid w:val="4A0B453B"/>
    <w:multiLevelType w:val="hybridMultilevel"/>
    <w:tmpl w:val="328ECA00"/>
    <w:lvl w:ilvl="0" w:tplc="0C0A0001">
      <w:start w:val="1"/>
      <w:numFmt w:val="bullet"/>
      <w:lvlText w:val=""/>
      <w:lvlJc w:val="left"/>
      <w:pPr>
        <w:tabs>
          <w:tab w:val="num" w:pos="2218"/>
        </w:tabs>
        <w:ind w:left="22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938"/>
        </w:tabs>
        <w:ind w:left="2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8"/>
        </w:tabs>
        <w:ind w:left="3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8"/>
        </w:tabs>
        <w:ind w:left="4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8"/>
        </w:tabs>
        <w:ind w:left="5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8"/>
        </w:tabs>
        <w:ind w:left="5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8"/>
        </w:tabs>
        <w:ind w:left="6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8"/>
        </w:tabs>
        <w:ind w:left="7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8"/>
        </w:tabs>
        <w:ind w:left="7978" w:hanging="360"/>
      </w:pPr>
      <w:rPr>
        <w:rFonts w:ascii="Wingdings" w:hAnsi="Wingdings" w:hint="default"/>
      </w:rPr>
    </w:lvl>
  </w:abstractNum>
  <w:abstractNum w:abstractNumId="18">
    <w:nsid w:val="4B2467D1"/>
    <w:multiLevelType w:val="hybridMultilevel"/>
    <w:tmpl w:val="02C22B76"/>
    <w:lvl w:ilvl="0" w:tplc="0C0A0001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9">
    <w:nsid w:val="4DDA575B"/>
    <w:multiLevelType w:val="hybridMultilevel"/>
    <w:tmpl w:val="2236F476"/>
    <w:lvl w:ilvl="0" w:tplc="A47EE336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20">
    <w:nsid w:val="50BA2A56"/>
    <w:multiLevelType w:val="hybridMultilevel"/>
    <w:tmpl w:val="9F6C70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072BF5"/>
    <w:multiLevelType w:val="hybridMultilevel"/>
    <w:tmpl w:val="0492BB28"/>
    <w:lvl w:ilvl="0" w:tplc="0C0A000F">
      <w:start w:val="1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B03E8E"/>
    <w:multiLevelType w:val="hybridMultilevel"/>
    <w:tmpl w:val="53F07478"/>
    <w:lvl w:ilvl="0" w:tplc="0BC00D0A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B8B23DB6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D8920FA6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B0204F4E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E43A0E4A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B2C2322E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94E479F8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A1BE6A06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BE5E9B84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>
    <w:nsid w:val="574963FA"/>
    <w:multiLevelType w:val="multilevel"/>
    <w:tmpl w:val="1D4EAC7A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4">
    <w:nsid w:val="5F422E6F"/>
    <w:multiLevelType w:val="singleLevel"/>
    <w:tmpl w:val="0D280E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000080"/>
      </w:rPr>
    </w:lvl>
  </w:abstractNum>
  <w:abstractNum w:abstractNumId="25">
    <w:nsid w:val="65E55D95"/>
    <w:multiLevelType w:val="hybridMultilevel"/>
    <w:tmpl w:val="B9F80F06"/>
    <w:lvl w:ilvl="0" w:tplc="2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>
    <w:nsid w:val="6C94388F"/>
    <w:multiLevelType w:val="hybridMultilevel"/>
    <w:tmpl w:val="0304329A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7">
    <w:nsid w:val="6D2D209D"/>
    <w:multiLevelType w:val="hybridMultilevel"/>
    <w:tmpl w:val="C5DE892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>
    <w:nsid w:val="6F630666"/>
    <w:multiLevelType w:val="hybridMultilevel"/>
    <w:tmpl w:val="2236F476"/>
    <w:lvl w:ilvl="0" w:tplc="2C0A0001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2C0A0005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29">
    <w:nsid w:val="6FA13E0C"/>
    <w:multiLevelType w:val="multilevel"/>
    <w:tmpl w:val="B628943E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0">
    <w:nsid w:val="725205B4"/>
    <w:multiLevelType w:val="multilevel"/>
    <w:tmpl w:val="47D08DF4"/>
    <w:lvl w:ilvl="0">
      <w:start w:val="1"/>
      <w:numFmt w:val="bullet"/>
      <w:pStyle w:val="Puntos"/>
      <w:lvlText w:val=""/>
      <w:lvlPicBulletId w:val="0"/>
      <w:lvlJc w:val="left"/>
      <w:pPr>
        <w:tabs>
          <w:tab w:val="num" w:pos="567"/>
        </w:tabs>
        <w:ind w:left="1701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</w:abstractNum>
  <w:abstractNum w:abstractNumId="31">
    <w:nsid w:val="784C457A"/>
    <w:multiLevelType w:val="hybridMultilevel"/>
    <w:tmpl w:val="4CCC7BE0"/>
    <w:lvl w:ilvl="0" w:tplc="BB88D56A">
      <w:start w:val="2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E8A6F0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7A5A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767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856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1825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36E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A80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DA81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292F5D"/>
    <w:multiLevelType w:val="multilevel"/>
    <w:tmpl w:val="5A8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21"/>
  </w:num>
  <w:num w:numId="5">
    <w:abstractNumId w:val="6"/>
  </w:num>
  <w:num w:numId="6">
    <w:abstractNumId w:val="15"/>
  </w:num>
  <w:num w:numId="7">
    <w:abstractNumId w:val="8"/>
  </w:num>
  <w:num w:numId="8">
    <w:abstractNumId w:val="18"/>
  </w:num>
  <w:num w:numId="9">
    <w:abstractNumId w:val="31"/>
  </w:num>
  <w:num w:numId="10">
    <w:abstractNumId w:val="26"/>
  </w:num>
  <w:num w:numId="11">
    <w:abstractNumId w:val="22"/>
  </w:num>
  <w:num w:numId="12">
    <w:abstractNumId w:val="9"/>
  </w:num>
  <w:num w:numId="13">
    <w:abstractNumId w:val="10"/>
  </w:num>
  <w:num w:numId="14">
    <w:abstractNumId w:val="14"/>
  </w:num>
  <w:num w:numId="15">
    <w:abstractNumId w:val="19"/>
  </w:num>
  <w:num w:numId="16">
    <w:abstractNumId w:val="28"/>
  </w:num>
  <w:num w:numId="17">
    <w:abstractNumId w:val="7"/>
  </w:num>
  <w:num w:numId="18">
    <w:abstractNumId w:val="13"/>
  </w:num>
  <w:num w:numId="19">
    <w:abstractNumId w:val="5"/>
  </w:num>
  <w:num w:numId="20">
    <w:abstractNumId w:val="25"/>
  </w:num>
  <w:num w:numId="21">
    <w:abstractNumId w:val="16"/>
  </w:num>
  <w:num w:numId="22">
    <w:abstractNumId w:val="17"/>
  </w:num>
  <w:num w:numId="23">
    <w:abstractNumId w:val="24"/>
  </w:num>
  <w:num w:numId="24">
    <w:abstractNumId w:val="27"/>
  </w:num>
  <w:num w:numId="25">
    <w:abstractNumId w:val="2"/>
  </w:num>
  <w:num w:numId="26">
    <w:abstractNumId w:val="20"/>
  </w:num>
  <w:num w:numId="27">
    <w:abstractNumId w:val="30"/>
  </w:num>
  <w:num w:numId="28">
    <w:abstractNumId w:val="4"/>
  </w:num>
  <w:num w:numId="29">
    <w:abstractNumId w:val="30"/>
  </w:num>
  <w:num w:numId="30">
    <w:abstractNumId w:val="30"/>
  </w:num>
  <w:num w:numId="31">
    <w:abstractNumId w:val="30"/>
  </w:num>
  <w:num w:numId="32">
    <w:abstractNumId w:val="30"/>
  </w:num>
  <w:num w:numId="33">
    <w:abstractNumId w:val="30"/>
  </w:num>
  <w:num w:numId="34">
    <w:abstractNumId w:val="30"/>
  </w:num>
  <w:num w:numId="35">
    <w:abstractNumId w:val="12"/>
  </w:num>
  <w:num w:numId="36">
    <w:abstractNumId w:val="30"/>
  </w:num>
  <w:num w:numId="37">
    <w:abstractNumId w:val="23"/>
  </w:num>
  <w:num w:numId="38">
    <w:abstractNumId w:val="11"/>
  </w:num>
  <w:num w:numId="39">
    <w:abstractNumId w:val="30"/>
  </w:num>
  <w:num w:numId="40">
    <w:abstractNumId w:val="29"/>
  </w:num>
  <w:num w:numId="41">
    <w:abstractNumId w:val="3"/>
  </w:num>
  <w:num w:numId="42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noPunctuationKerning/>
  <w:characterSpacingControl w:val="doNotCompress"/>
  <w:hdrShapeDefaults>
    <o:shapedefaults v:ext="edit" spidmax="4098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/>
  <w:rsids>
    <w:rsidRoot w:val="00DD72F3"/>
    <w:rsid w:val="000156DD"/>
    <w:rsid w:val="00052733"/>
    <w:rsid w:val="00061BEE"/>
    <w:rsid w:val="00062373"/>
    <w:rsid w:val="00067885"/>
    <w:rsid w:val="00086BB9"/>
    <w:rsid w:val="000C6C5E"/>
    <w:rsid w:val="00150E9E"/>
    <w:rsid w:val="001D4FC4"/>
    <w:rsid w:val="0021563E"/>
    <w:rsid w:val="00232CA8"/>
    <w:rsid w:val="00251C47"/>
    <w:rsid w:val="00257A9B"/>
    <w:rsid w:val="002A6703"/>
    <w:rsid w:val="002B0DF6"/>
    <w:rsid w:val="002B7833"/>
    <w:rsid w:val="002F52F5"/>
    <w:rsid w:val="003175E8"/>
    <w:rsid w:val="00327C2B"/>
    <w:rsid w:val="0033202E"/>
    <w:rsid w:val="003408AB"/>
    <w:rsid w:val="00341F70"/>
    <w:rsid w:val="00370523"/>
    <w:rsid w:val="0037198B"/>
    <w:rsid w:val="00377E49"/>
    <w:rsid w:val="003838B0"/>
    <w:rsid w:val="003B42F9"/>
    <w:rsid w:val="003B61A1"/>
    <w:rsid w:val="003C0440"/>
    <w:rsid w:val="003E6813"/>
    <w:rsid w:val="004068D4"/>
    <w:rsid w:val="0041117D"/>
    <w:rsid w:val="004576D0"/>
    <w:rsid w:val="0047121D"/>
    <w:rsid w:val="004B1FBA"/>
    <w:rsid w:val="004B398E"/>
    <w:rsid w:val="004B5934"/>
    <w:rsid w:val="004F47AF"/>
    <w:rsid w:val="0050541B"/>
    <w:rsid w:val="00510941"/>
    <w:rsid w:val="00527F54"/>
    <w:rsid w:val="00544C69"/>
    <w:rsid w:val="00563D68"/>
    <w:rsid w:val="00566625"/>
    <w:rsid w:val="00590766"/>
    <w:rsid w:val="005A33CF"/>
    <w:rsid w:val="005A3E18"/>
    <w:rsid w:val="005A6042"/>
    <w:rsid w:val="005B1FBF"/>
    <w:rsid w:val="005B54D8"/>
    <w:rsid w:val="005C6B1C"/>
    <w:rsid w:val="005D0965"/>
    <w:rsid w:val="00611612"/>
    <w:rsid w:val="00663418"/>
    <w:rsid w:val="006804F6"/>
    <w:rsid w:val="00680DC2"/>
    <w:rsid w:val="006A4405"/>
    <w:rsid w:val="006E5186"/>
    <w:rsid w:val="006E6119"/>
    <w:rsid w:val="006E7470"/>
    <w:rsid w:val="006F6272"/>
    <w:rsid w:val="00712FD5"/>
    <w:rsid w:val="007404A8"/>
    <w:rsid w:val="0077578D"/>
    <w:rsid w:val="007C0EF2"/>
    <w:rsid w:val="007D3975"/>
    <w:rsid w:val="007D5CBF"/>
    <w:rsid w:val="007E271D"/>
    <w:rsid w:val="007E75ED"/>
    <w:rsid w:val="007F19DE"/>
    <w:rsid w:val="0082414B"/>
    <w:rsid w:val="008325EE"/>
    <w:rsid w:val="00853D5A"/>
    <w:rsid w:val="00857BCE"/>
    <w:rsid w:val="00874D46"/>
    <w:rsid w:val="008C5C8C"/>
    <w:rsid w:val="008E2153"/>
    <w:rsid w:val="008E7710"/>
    <w:rsid w:val="009005B6"/>
    <w:rsid w:val="0095767D"/>
    <w:rsid w:val="00957FD1"/>
    <w:rsid w:val="009722BB"/>
    <w:rsid w:val="009A56F4"/>
    <w:rsid w:val="00A03599"/>
    <w:rsid w:val="00A04644"/>
    <w:rsid w:val="00A14DE9"/>
    <w:rsid w:val="00A92603"/>
    <w:rsid w:val="00AB6853"/>
    <w:rsid w:val="00AC1A77"/>
    <w:rsid w:val="00B17E74"/>
    <w:rsid w:val="00B23F22"/>
    <w:rsid w:val="00B2536E"/>
    <w:rsid w:val="00BB1F7C"/>
    <w:rsid w:val="00BC114D"/>
    <w:rsid w:val="00C0115B"/>
    <w:rsid w:val="00C32DFC"/>
    <w:rsid w:val="00C348B4"/>
    <w:rsid w:val="00C42729"/>
    <w:rsid w:val="00C605A2"/>
    <w:rsid w:val="00CB12A2"/>
    <w:rsid w:val="00CB631F"/>
    <w:rsid w:val="00CC1F42"/>
    <w:rsid w:val="00CD2A52"/>
    <w:rsid w:val="00CD501A"/>
    <w:rsid w:val="00CF02FB"/>
    <w:rsid w:val="00D1263A"/>
    <w:rsid w:val="00D14EBD"/>
    <w:rsid w:val="00D44B6C"/>
    <w:rsid w:val="00D503FB"/>
    <w:rsid w:val="00D661E2"/>
    <w:rsid w:val="00D917EF"/>
    <w:rsid w:val="00DC6BDB"/>
    <w:rsid w:val="00DD72F3"/>
    <w:rsid w:val="00E007FE"/>
    <w:rsid w:val="00E42E45"/>
    <w:rsid w:val="00E47D88"/>
    <w:rsid w:val="00E84CF4"/>
    <w:rsid w:val="00ED050C"/>
    <w:rsid w:val="00EF0375"/>
    <w:rsid w:val="00EF28EC"/>
    <w:rsid w:val="00F051BC"/>
    <w:rsid w:val="00F26500"/>
    <w:rsid w:val="00F318F9"/>
    <w:rsid w:val="00F43717"/>
    <w:rsid w:val="00F66B5B"/>
    <w:rsid w:val="00F71E9A"/>
    <w:rsid w:val="00F8109A"/>
    <w:rsid w:val="00F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3175E8"/>
    <w:pPr>
      <w:spacing w:before="120" w:after="120"/>
      <w:ind w:firstLine="284"/>
    </w:pPr>
    <w:rPr>
      <w:rFonts w:ascii="Arial" w:hAnsi="Arial"/>
      <w:lang w:val="es-ES"/>
    </w:rPr>
  </w:style>
  <w:style w:type="paragraph" w:styleId="Heading1">
    <w:name w:val="heading 1"/>
    <w:basedOn w:val="Normal"/>
    <w:next w:val="Normal"/>
    <w:autoRedefine/>
    <w:qFormat/>
    <w:rsid w:val="00CD2A52"/>
    <w:pPr>
      <w:keepNext/>
      <w:shd w:val="clear" w:color="auto" w:fill="000000"/>
      <w:spacing w:before="240" w:after="240"/>
      <w:outlineLvl w:val="0"/>
    </w:pPr>
    <w:rPr>
      <w:rFonts w:cs="Arial"/>
      <w:b/>
      <w:bCs/>
      <w:smallCap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autoRedefine/>
    <w:qFormat/>
    <w:rsid w:val="00CD2A52"/>
    <w:pPr>
      <w:keepNext/>
      <w:shd w:val="clear" w:color="auto" w:fill="EE2D2A"/>
      <w:spacing w:before="240" w:after="240"/>
      <w:ind w:left="284"/>
      <w:outlineLvl w:val="1"/>
    </w:pPr>
    <w:rPr>
      <w:rFonts w:cs="Arial"/>
      <w:b/>
      <w:bCs/>
      <w:iCs/>
      <w:smallCaps/>
      <w:color w:val="FFFFFF"/>
      <w:sz w:val="26"/>
    </w:rPr>
  </w:style>
  <w:style w:type="paragraph" w:styleId="Heading3">
    <w:name w:val="heading 3"/>
    <w:basedOn w:val="Normal"/>
    <w:next w:val="Normal"/>
    <w:autoRedefine/>
    <w:qFormat/>
    <w:rsid w:val="00CD2A52"/>
    <w:pPr>
      <w:keepNext/>
      <w:shd w:val="clear" w:color="auto" w:fill="E0E0E0"/>
      <w:spacing w:before="240" w:after="240"/>
      <w:ind w:left="567"/>
      <w:outlineLvl w:val="2"/>
    </w:pPr>
    <w:rPr>
      <w:rFonts w:cs="Arial"/>
      <w:b/>
      <w:bCs/>
      <w:smallCaps/>
      <w:color w:val="000000"/>
      <w:spacing w:val="20"/>
      <w:sz w:val="24"/>
    </w:rPr>
  </w:style>
  <w:style w:type="paragraph" w:styleId="Heading4">
    <w:name w:val="heading 4"/>
    <w:basedOn w:val="Normal"/>
    <w:next w:val="Normal"/>
    <w:autoRedefine/>
    <w:qFormat/>
    <w:rsid w:val="00CD2A52"/>
    <w:pPr>
      <w:keepNext/>
      <w:ind w:left="567"/>
      <w:outlineLvl w:val="3"/>
    </w:pPr>
    <w:rPr>
      <w:b/>
      <w:bCs/>
      <w:i/>
      <w:smallCaps/>
      <w:spacing w:val="20"/>
      <w:sz w:val="22"/>
      <w:szCs w:val="22"/>
      <w:u w:val="single"/>
    </w:rPr>
  </w:style>
  <w:style w:type="paragraph" w:styleId="Heading5">
    <w:name w:val="heading 5"/>
    <w:basedOn w:val="Normal"/>
    <w:next w:val="Normal"/>
    <w:qFormat/>
    <w:rsid w:val="00FC6224"/>
    <w:pPr>
      <w:spacing w:before="240" w:after="240"/>
      <w:ind w:firstLine="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FC622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FC622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rtada">
    <w:name w:val="portada"/>
    <w:basedOn w:val="Normal"/>
    <w:rsid w:val="00FC6224"/>
    <w:pPr>
      <w:ind w:firstLine="0"/>
      <w:jc w:val="right"/>
    </w:pPr>
    <w:rPr>
      <w:rFonts w:cs="Arial"/>
      <w:bCs/>
      <w:sz w:val="40"/>
      <w:szCs w:val="40"/>
    </w:rPr>
  </w:style>
  <w:style w:type="paragraph" w:styleId="Header">
    <w:name w:val="header"/>
    <w:basedOn w:val="Normal"/>
    <w:link w:val="HeaderChar"/>
    <w:uiPriority w:val="99"/>
    <w:rsid w:val="000527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rsid w:val="00F26500"/>
    <w:pPr>
      <w:ind w:firstLine="0"/>
    </w:pPr>
  </w:style>
  <w:style w:type="paragraph" w:customStyle="1" w:styleId="Puntos">
    <w:name w:val="Puntos"/>
    <w:basedOn w:val="Normal"/>
    <w:autoRedefine/>
    <w:rsid w:val="00F26500"/>
    <w:pPr>
      <w:numPr>
        <w:numId w:val="3"/>
      </w:numPr>
      <w:tabs>
        <w:tab w:val="clear" w:pos="567"/>
      </w:tabs>
      <w:spacing w:before="60" w:after="60"/>
      <w:ind w:left="288" w:firstLine="288"/>
    </w:pPr>
  </w:style>
  <w:style w:type="paragraph" w:styleId="TOC3">
    <w:name w:val="toc 3"/>
    <w:basedOn w:val="Normal"/>
    <w:next w:val="Normal"/>
    <w:autoRedefine/>
    <w:uiPriority w:val="39"/>
    <w:rsid w:val="00FC6224"/>
    <w:pPr>
      <w:spacing w:before="0" w:after="0"/>
      <w:ind w:left="400"/>
    </w:pPr>
    <w:rPr>
      <w:rFonts w:ascii="Times New Roman" w:hAnsi="Times New Roman"/>
      <w:i/>
      <w:iCs/>
    </w:rPr>
  </w:style>
  <w:style w:type="paragraph" w:styleId="TOC1">
    <w:name w:val="toc 1"/>
    <w:basedOn w:val="Normal"/>
    <w:next w:val="Normal"/>
    <w:autoRedefine/>
    <w:uiPriority w:val="39"/>
    <w:rsid w:val="00FC6224"/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FC6224"/>
    <w:pPr>
      <w:spacing w:before="0" w:after="0"/>
      <w:ind w:left="200"/>
    </w:pPr>
    <w:rPr>
      <w:rFonts w:ascii="Times New Roman" w:hAnsi="Times New Roman"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E007FE"/>
    <w:rPr>
      <w:rFonts w:ascii="Arial" w:hAnsi="Arial"/>
      <w:lang w:val="es-ES"/>
    </w:rPr>
  </w:style>
  <w:style w:type="paragraph" w:styleId="TOC4">
    <w:name w:val="toc 4"/>
    <w:basedOn w:val="Normal"/>
    <w:next w:val="Normal"/>
    <w:autoRedefine/>
    <w:semiHidden/>
    <w:rsid w:val="00FC6224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C6224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C6224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C6224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C6224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C6224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FC6224"/>
    <w:pPr>
      <w:spacing w:before="0" w:after="0"/>
      <w:ind w:left="200" w:hanging="200"/>
    </w:pPr>
    <w:rPr>
      <w:rFonts w:ascii="Verdana" w:hAnsi="Verdana"/>
      <w:lang w:eastAsia="es-ES"/>
    </w:rPr>
  </w:style>
  <w:style w:type="paragraph" w:styleId="BalloonText">
    <w:name w:val="Balloon Text"/>
    <w:basedOn w:val="Normal"/>
    <w:semiHidden/>
    <w:rsid w:val="00FC6224"/>
    <w:rPr>
      <w:rFonts w:ascii="Tahoma" w:hAnsi="Tahoma" w:cs="Tahoma"/>
      <w:sz w:val="16"/>
      <w:szCs w:val="16"/>
    </w:rPr>
  </w:style>
  <w:style w:type="paragraph" w:customStyle="1" w:styleId="CeldaTitulo">
    <w:name w:val="Celda Titulo"/>
    <w:basedOn w:val="Normal"/>
    <w:rsid w:val="00680DC2"/>
    <w:pPr>
      <w:spacing w:before="0" w:after="60"/>
      <w:ind w:firstLine="0"/>
      <w:jc w:val="center"/>
    </w:pPr>
    <w:rPr>
      <w:rFonts w:ascii="Verdana" w:hAnsi="Verdana" w:cs="Arial"/>
      <w:b/>
      <w:bCs/>
      <w:noProof/>
      <w:color w:val="FFFFFF"/>
      <w:lang w:eastAsia="es-ES"/>
    </w:rPr>
  </w:style>
  <w:style w:type="paragraph" w:customStyle="1" w:styleId="CeldaSnoop">
    <w:name w:val="Celda Snoop"/>
    <w:basedOn w:val="Normal"/>
    <w:rsid w:val="00527F54"/>
    <w:pPr>
      <w:spacing w:before="60" w:after="60"/>
      <w:ind w:firstLine="0"/>
    </w:pPr>
    <w:rPr>
      <w:rFonts w:cs="Arial"/>
      <w:noProof/>
      <w:lang w:eastAsia="es-ES"/>
    </w:rPr>
  </w:style>
  <w:style w:type="paragraph" w:customStyle="1" w:styleId="CharChar">
    <w:name w:val="Char Char"/>
    <w:basedOn w:val="Normal"/>
    <w:rsid w:val="00F26500"/>
    <w:pPr>
      <w:spacing w:before="0" w:after="160"/>
      <w:ind w:firstLine="0"/>
    </w:pPr>
    <w:rPr>
      <w:rFonts w:ascii="Verdana" w:hAnsi="Verdana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007FE"/>
    <w:rPr>
      <w:rFonts w:ascii="Arial" w:hAnsi="Arial"/>
      <w:lang w:val="es-ES"/>
    </w:rPr>
  </w:style>
  <w:style w:type="character" w:styleId="Hyperlink">
    <w:name w:val="Hyperlink"/>
    <w:basedOn w:val="DefaultParagraphFont"/>
    <w:uiPriority w:val="99"/>
    <w:rsid w:val="00E007F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E007FE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  <w:lang w:eastAsia="es-ES"/>
    </w:rPr>
  </w:style>
  <w:style w:type="character" w:customStyle="1" w:styleId="TitleChar">
    <w:name w:val="Title Char"/>
    <w:basedOn w:val="DefaultParagraphFont"/>
    <w:link w:val="Title"/>
    <w:rsid w:val="00E007FE"/>
    <w:rPr>
      <w:rFonts w:ascii="Cambria" w:hAnsi="Cambria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ablo.gigante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inaudo.ludmil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garcian@gmail.com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LRINAU~1.GEM\LOCALS~1\Temp\_tc\5%20Ingenieria%20de%20Requerimientos\PN002_Plantilla_Especificacion_Caso_de_U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PN002_Plantilla_Especificacion_Caso_de_Uso.dot</Template>
  <TotalTime>167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Especificacion de Caso de Uso</vt:lpstr>
      <vt:lpstr>Especificacion de Caso de Uso</vt:lpstr>
    </vt:vector>
  </TitlesOfParts>
  <Company/>
  <LinksUpToDate>false</LinksUpToDate>
  <CharactersWithSpaces>7111</CharactersWithSpaces>
  <SharedDoc>false</SharedDoc>
  <HLinks>
    <vt:vector size="6" baseType="variant">
      <vt:variant>
        <vt:i4>3604594</vt:i4>
      </vt:variant>
      <vt:variant>
        <vt:i4>0</vt:i4>
      </vt:variant>
      <vt:variant>
        <vt:i4>0</vt:i4>
      </vt:variant>
      <vt:variant>
        <vt:i4>5</vt:i4>
      </vt:variant>
      <vt:variant>
        <vt:lpwstr>http://www.snoopconsulting.com/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Caso de Uso</dc:title>
  <dc:subject/>
  <dc:creator>LRinaudo</dc:creator>
  <cp:keywords/>
  <dc:description/>
  <cp:lastModifiedBy>LRinaudo</cp:lastModifiedBy>
  <cp:revision>4</cp:revision>
  <cp:lastPrinted>2004-06-14T18:59:00Z</cp:lastPrinted>
  <dcterms:created xsi:type="dcterms:W3CDTF">2011-06-14T00:04:00Z</dcterms:created>
  <dcterms:modified xsi:type="dcterms:W3CDTF">2011-06-19T14:56:00Z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&lt;&lt;Nombre Cliente&gt;&gt;</vt:lpwstr>
  </property>
  <property fmtid="{D5CDD505-2E9C-101B-9397-08002B2CF9AE}" pid="3" name="ClienteFinal">
    <vt:lpwstr>&lt;&lt;Nombre Cliente Final&gt;&gt;</vt:lpwstr>
  </property>
  <property fmtid="{D5CDD505-2E9C-101B-9397-08002B2CF9AE}" pid="4" name="NumVersión">
    <vt:lpwstr>1.0</vt:lpwstr>
  </property>
  <property fmtid="{D5CDD505-2E9C-101B-9397-08002B2CF9AE}" pid="5" name="Fecha">
    <vt:lpwstr>15/08/2006</vt:lpwstr>
  </property>
  <property fmtid="{D5CDD505-2E9C-101B-9397-08002B2CF9AE}" pid="6" name="NombreDocumento">
    <vt:lpwstr>Especificación de Caso de Uso</vt:lpwstr>
  </property>
  <property fmtid="{D5CDD505-2E9C-101B-9397-08002B2CF9AE}" pid="7" name="Proyecto">
    <vt:lpwstr>&lt;&lt;Proyecto&gt;&gt;</vt:lpwstr>
  </property>
  <property fmtid="{D5CDD505-2E9C-101B-9397-08002B2CF9AE}" pid="8" name="SubProyecto">
    <vt:lpwstr>&lt;&lt;SupProyecto&gt;&gt;</vt:lpwstr>
  </property>
  <property fmtid="{D5CDD505-2E9C-101B-9397-08002B2CF9AE}" pid="9" name="NombreCU">
    <vt:lpwstr>&lt;&lt;Nombre CU&gt;&gt;</vt:lpwstr>
  </property>
</Properties>
</file>