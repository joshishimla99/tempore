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1"/>
        <w:tblW w:w="9228" w:type="dxa"/>
        <w:tblLayout w:type="fixed"/>
        <w:tblLook w:val="01E0"/>
      </w:tblPr>
      <w:tblGrid>
        <w:gridCol w:w="2093"/>
        <w:gridCol w:w="7135"/>
      </w:tblGrid>
      <w:tr w:rsidR="00C50283" w:rsidRPr="009A49A1" w:rsidTr="003E2D77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C50283" w:rsidRPr="009A49A1" w:rsidRDefault="00C50283" w:rsidP="003E2D77">
            <w:pPr>
              <w:keepNext/>
              <w:jc w:val="center"/>
              <w:outlineLvl w:val="3"/>
              <w:rPr>
                <w:rFonts w:asciiTheme="majorHAnsi" w:eastAsia="Times New Roman" w:hAnsiTheme="majorHAnsi" w:cs="Times New Roman"/>
                <w:bCs w:val="0"/>
                <w:color w:val="FFFFFF"/>
                <w:lang w:eastAsia="es-ES"/>
              </w:rPr>
            </w:pPr>
            <w:bookmarkStart w:id="0" w:name="_Toc59438946"/>
            <w:r w:rsidRPr="009A49A1">
              <w:rPr>
                <w:rFonts w:asciiTheme="majorHAnsi" w:eastAsia="Times New Roman" w:hAnsiTheme="majorHAnsi" w:cs="Times New Roman"/>
                <w:color w:val="FFFFFF"/>
                <w:lang w:eastAsia="es-ES"/>
              </w:rPr>
              <w:t>CU-00X</w:t>
            </w:r>
          </w:p>
        </w:tc>
      </w:tr>
      <w:tr w:rsidR="00C50283" w:rsidRPr="009A49A1" w:rsidTr="003E2D77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C50283" w:rsidRPr="00326126" w:rsidRDefault="00326126" w:rsidP="003E2D77">
            <w:pPr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auto"/>
                <w:lang w:eastAsia="es-ES"/>
              </w:rPr>
            </w:pPr>
            <w:r w:rsidRPr="00326126">
              <w:rPr>
                <w:rFonts w:asciiTheme="minorHAnsi" w:eastAsia="Times New Roman" w:hAnsiTheme="minorHAnsi" w:cs="Times New Roman"/>
                <w:color w:val="auto"/>
                <w:lang w:eastAsia="es-ES"/>
              </w:rPr>
              <w:t>CU05- ABM Tarea Primaria &amp; CU06 – ABM Tarea Secundaria</w:t>
            </w:r>
          </w:p>
        </w:tc>
      </w:tr>
      <w:tr w:rsidR="00C50283" w:rsidRPr="009A49A1" w:rsidTr="003E2D77">
        <w:trPr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 xml:space="preserve">Descripción </w:t>
            </w:r>
            <w:r w:rsidRPr="00C50283"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3E2D77">
            <w:pPr>
              <w:jc w:val="both"/>
              <w:rPr>
                <w:rFonts w:asciiTheme="minorHAnsi" w:eastAsia="Times New Roman" w:hAnsiTheme="minorHAnsi" w:cs="Times New Roman"/>
                <w:b w:val="0"/>
                <w:bCs w:val="0"/>
                <w:i/>
                <w:iCs/>
                <w:color w:val="auto"/>
                <w:lang w:eastAsia="es-ES"/>
              </w:rPr>
            </w:pPr>
            <w:r w:rsidRPr="00326126">
              <w:rPr>
                <w:rFonts w:asciiTheme="minorHAnsi" w:eastAsia="Times New Roman" w:hAnsiTheme="minorHAnsi" w:cs="Times New Roman"/>
                <w:b w:val="0"/>
                <w:i/>
                <w:iCs/>
                <w:color w:val="auto"/>
                <w:lang w:eastAsia="es-ES"/>
              </w:rPr>
              <w:t>Este caso de uso se encarga de administrar las tareas de los proyecto. Contempla la creación, eliminación y modificación de tareas primarias y secundarias</w:t>
            </w:r>
            <w:r w:rsidR="00326126" w:rsidRPr="00326126">
              <w:rPr>
                <w:rFonts w:asciiTheme="minorHAnsi" w:eastAsia="Times New Roman" w:hAnsiTheme="minorHAnsi" w:cs="Times New Roman"/>
                <w:b w:val="0"/>
                <w:i/>
                <w:iCs/>
                <w:color w:val="auto"/>
                <w:lang w:eastAsia="es-ES"/>
              </w:rPr>
              <w:t>.</w:t>
            </w:r>
          </w:p>
        </w:tc>
      </w:tr>
      <w:tr w:rsidR="00C50283" w:rsidRPr="009A49A1" w:rsidTr="003E2D77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Activación</w:t>
            </w: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C50283">
            <w:pPr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Este caso de uso se activará en el proceso de creación de un proyecto, luego de crear un proyecto y asignar un cliente se procederá a la creación de las tareas.</w:t>
            </w:r>
          </w:p>
          <w:p w:rsidR="00C50283" w:rsidRPr="00C50283" w:rsidRDefault="00C50283" w:rsidP="00C50283">
            <w:pPr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auto"/>
                <w:lang w:eastAsia="es-ES"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Asimismo se podrá activar durante el ciclo de vida del mismo para los distintos fines que sea necesario</w:t>
            </w:r>
          </w:p>
        </w:tc>
      </w:tr>
      <w:tr w:rsidR="00C50283" w:rsidRPr="009A49A1" w:rsidTr="003E2D77">
        <w:trPr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Actor</w:t>
            </w: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es</w:t>
            </w: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Creador de proyecto: administra las tareas primarias del proyecto que haya creado.</w:t>
            </w:r>
          </w:p>
          <w:p w:rsidR="00C50283" w:rsidRPr="00C50283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auto"/>
                <w:lang w:eastAsia="es-ES"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Usuario: administra las tareas secundarias. Puede borrar tareas creadas por otro usuario si no tiene horas cargadas</w:t>
            </w:r>
            <w:r w:rsidRPr="00C50283">
              <w:rPr>
                <w:rFonts w:asciiTheme="minorHAnsi" w:hAnsiTheme="minorHAnsi"/>
              </w:rPr>
              <w:t>.</w:t>
            </w:r>
          </w:p>
        </w:tc>
      </w:tr>
      <w:tr w:rsidR="00C50283" w:rsidRPr="009A49A1" w:rsidTr="003E2D77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El usuario debe estar logueado</w:t>
            </w:r>
          </w:p>
          <w:p w:rsidR="00C50283" w:rsidRPr="00326126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 xml:space="preserve">Las precondiciones para el caso de uso de administración de tareas primarias son las siguientes: </w:t>
            </w:r>
          </w:p>
          <w:p w:rsidR="00C50283" w:rsidRPr="00326126" w:rsidRDefault="00C50283" w:rsidP="00C50283">
            <w:pPr>
              <w:pStyle w:val="Puntos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El proyecto al cual pertenece debe existir</w:t>
            </w:r>
          </w:p>
          <w:p w:rsidR="00C50283" w:rsidRPr="00326126" w:rsidRDefault="00C50283" w:rsidP="00C50283">
            <w:pPr>
              <w:pStyle w:val="Puntos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El tipo de tarea debe existir</w:t>
            </w:r>
          </w:p>
          <w:p w:rsidR="00C50283" w:rsidRPr="00326126" w:rsidRDefault="00C50283" w:rsidP="00C770E5">
            <w:pPr>
              <w:numPr>
                <w:ilvl w:val="0"/>
                <w:numId w:val="2"/>
              </w:numPr>
              <w:spacing w:before="0" w:after="0"/>
              <w:jc w:val="both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 xml:space="preserve">Las precondiciones para el caso de uso de administración de tareas secundarias son las siguientes: </w:t>
            </w:r>
          </w:p>
          <w:p w:rsidR="00C50283" w:rsidRPr="00326126" w:rsidRDefault="00C50283" w:rsidP="00C50283">
            <w:pPr>
              <w:pStyle w:val="Puntos"/>
              <w:rPr>
                <w:rFonts w:asciiTheme="minorHAnsi" w:hAnsiTheme="minorHAnsi"/>
                <w:b w:val="0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El tipo de tarea debe existir</w:t>
            </w:r>
          </w:p>
          <w:p w:rsidR="00C50283" w:rsidRPr="00326126" w:rsidRDefault="00C50283" w:rsidP="00C50283">
            <w:pPr>
              <w:pStyle w:val="Puntos"/>
              <w:rPr>
                <w:rFonts w:asciiTheme="minorHAnsi" w:hAnsiTheme="minorHAnsi"/>
                <w:i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 xml:space="preserve">La tarea primaria de la cual depende debe existir </w:t>
            </w:r>
          </w:p>
          <w:p w:rsidR="00C50283" w:rsidRPr="00C50283" w:rsidRDefault="00C50283" w:rsidP="00C50283">
            <w:pPr>
              <w:spacing w:before="0" w:after="0"/>
              <w:ind w:left="720" w:firstLine="0"/>
              <w:jc w:val="both"/>
            </w:pPr>
          </w:p>
        </w:tc>
      </w:tr>
      <w:tr w:rsidR="00C50283" w:rsidRPr="009A49A1" w:rsidTr="003E2D77">
        <w:trPr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Postcondiciones</w:t>
            </w: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326126" w:rsidRDefault="00C50283" w:rsidP="00B250D9">
            <w:pPr>
              <w:jc w:val="both"/>
              <w:rPr>
                <w:rFonts w:asciiTheme="minorHAnsi" w:eastAsia="Times New Roman" w:hAnsiTheme="minorHAnsi" w:cs="Times New Roman"/>
                <w:b w:val="0"/>
                <w:bCs w:val="0"/>
                <w:i/>
                <w:iCs/>
                <w:color w:val="auto"/>
                <w:lang w:eastAsia="es-ES"/>
              </w:rPr>
            </w:pPr>
            <w:r w:rsidRPr="00326126">
              <w:rPr>
                <w:rFonts w:asciiTheme="minorHAnsi" w:hAnsiTheme="minorHAnsi"/>
                <w:b w:val="0"/>
                <w:i/>
              </w:rPr>
              <w:t>C</w:t>
            </w:r>
            <w:r w:rsidR="00B250D9" w:rsidRPr="00326126">
              <w:rPr>
                <w:rFonts w:asciiTheme="minorHAnsi" w:hAnsiTheme="minorHAnsi"/>
                <w:b w:val="0"/>
                <w:i/>
              </w:rPr>
              <w:t>reación, eliminación o</w:t>
            </w:r>
            <w:r w:rsidRPr="00326126">
              <w:rPr>
                <w:rFonts w:asciiTheme="minorHAnsi" w:hAnsiTheme="minorHAnsi"/>
                <w:b w:val="0"/>
                <w:i/>
              </w:rPr>
              <w:t xml:space="preserve"> modificación de una tarea primaria o secundaria en el proyecto.</w:t>
            </w:r>
          </w:p>
        </w:tc>
      </w:tr>
      <w:tr w:rsidR="00C50283" w:rsidRPr="009A49A1" w:rsidTr="003E2D77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lang w:eastAsia="es-ES"/>
              </w:rPr>
              <w:t>Referencias CU:</w:t>
            </w:r>
          </w:p>
        </w:tc>
        <w:tc>
          <w:tcPr>
            <w:cnfStyle w:val="000100000000"/>
            <w:tcW w:w="7135" w:type="dxa"/>
          </w:tcPr>
          <w:p w:rsidR="00C50283" w:rsidRPr="00C50283" w:rsidRDefault="00C50283" w:rsidP="003E2D77">
            <w:pPr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0070C0"/>
                <w:lang w:eastAsia="es-ES"/>
              </w:rPr>
            </w:pPr>
          </w:p>
        </w:tc>
      </w:tr>
      <w:tr w:rsidR="00C50283" w:rsidRPr="009A49A1" w:rsidTr="003E2D77">
        <w:trPr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Referencias RN</w:t>
            </w:r>
            <w:r w:rsidRPr="00C50283"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C50283" w:rsidRDefault="00C50283" w:rsidP="003E2D77">
            <w:pPr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0070C0"/>
                <w:lang w:eastAsia="es-ES"/>
              </w:rPr>
            </w:pPr>
          </w:p>
        </w:tc>
      </w:tr>
      <w:tr w:rsidR="00C50283" w:rsidRPr="009A49A1" w:rsidTr="003E2D77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C50283" w:rsidRPr="00C50283" w:rsidRDefault="00C50283" w:rsidP="003E2D77">
            <w:pPr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</w:pPr>
            <w:r w:rsidRPr="00C50283">
              <w:rPr>
                <w:rFonts w:asciiTheme="minorHAnsi" w:eastAsia="Times New Roman" w:hAnsiTheme="minorHAnsi" w:cs="Times New Roman"/>
                <w:bCs w:val="0"/>
                <w:lang w:eastAsia="es-ES"/>
              </w:rPr>
              <w:t>Referencias Req</w:t>
            </w:r>
            <w:r w:rsidRPr="00C50283">
              <w:rPr>
                <w:rFonts w:asciiTheme="minorHAnsi" w:eastAsia="Times New Roman" w:hAnsiTheme="minorHAnsi" w:cs="Times New Roman"/>
                <w:b w:val="0"/>
                <w:bCs w:val="0"/>
                <w:lang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C50283" w:rsidRPr="00C50283" w:rsidRDefault="00C50283" w:rsidP="003E2D77">
            <w:pPr>
              <w:jc w:val="both"/>
              <w:rPr>
                <w:rFonts w:asciiTheme="minorHAnsi" w:eastAsia="Times New Roman" w:hAnsiTheme="minorHAnsi" w:cs="Times New Roman"/>
                <w:bCs w:val="0"/>
                <w:i/>
                <w:iCs/>
                <w:color w:val="0070C0"/>
                <w:lang w:eastAsia="es-ES"/>
              </w:rPr>
            </w:pPr>
          </w:p>
        </w:tc>
      </w:tr>
      <w:tr w:rsidR="00C50283" w:rsidRPr="009A49A1" w:rsidTr="003E2D77">
        <w:trPr>
          <w:cnfStyle w:val="010000000000"/>
          <w:trHeight w:val="78"/>
        </w:trPr>
        <w:tc>
          <w:tcPr>
            <w:cnfStyle w:val="001000000000"/>
            <w:tcW w:w="2093" w:type="dxa"/>
          </w:tcPr>
          <w:p w:rsidR="00C50283" w:rsidRPr="00F768AC" w:rsidRDefault="00C50283" w:rsidP="003E2D77">
            <w:pPr>
              <w:rPr>
                <w:rFonts w:eastAsia="Times New Roman" w:cs="Times New Roman"/>
                <w:b w:val="0"/>
                <w:bCs w:val="0"/>
                <w:color w:val="000000" w:themeColor="text1"/>
                <w:lang w:eastAsia="es-ES"/>
              </w:rPr>
            </w:pPr>
          </w:p>
        </w:tc>
        <w:tc>
          <w:tcPr>
            <w:cnfStyle w:val="000100000000"/>
            <w:tcW w:w="7135" w:type="dxa"/>
          </w:tcPr>
          <w:p w:rsidR="00C50283" w:rsidRPr="00F768AC" w:rsidRDefault="00C50283" w:rsidP="003E2D77">
            <w:pPr>
              <w:jc w:val="both"/>
              <w:rPr>
                <w:rFonts w:eastAsia="Times New Roman" w:cs="Times New Roman"/>
                <w:b w:val="0"/>
                <w:bCs w:val="0"/>
                <w:color w:val="000000" w:themeColor="text1"/>
                <w:lang w:eastAsia="es-ES"/>
              </w:rPr>
            </w:pPr>
          </w:p>
        </w:tc>
      </w:tr>
    </w:tbl>
    <w:p w:rsidR="00C50283" w:rsidRPr="0063184E" w:rsidRDefault="00326126" w:rsidP="00C50283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B250D9" w:rsidRPr="008E2153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bookmarkStart w:id="1" w:name="_Ref296351605"/>
      <w:r>
        <w:t>Selecciona la opción de Administrar tareas dentro del menú.</w:t>
      </w:r>
      <w:bookmarkEnd w:id="1"/>
    </w:p>
    <w:p w:rsidR="00B250D9" w:rsidRPr="008E2153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lastRenderedPageBreak/>
        <w:t>Despliega la funcionalidad correspondiente de administrar tareas. Esta pantalla contiene el listado de las tareas primarias y secundarias del proyecto y un botón para agregar tareas (primarias o secundarias).</w:t>
      </w:r>
    </w:p>
    <w:p w:rsidR="00B250D9" w:rsidRPr="008E2153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Selecciona el nombre del proyecto (para agregar una tarea primearía) o una tarea primaria (para agregar tarea secundaria) y selecciona el botón “Agregar Tarea”</w:t>
      </w:r>
      <w:r w:rsidR="001772B0">
        <w:t xml:space="preserve"> (Caminos Alternativos: </w:t>
      </w:r>
      <w:fldSimple w:instr=" REF _Ref296351900 \r ">
        <w:r w:rsidR="00D86759">
          <w:t>A1</w:t>
        </w:r>
      </w:fldSimple>
      <w:r w:rsidR="00D86759">
        <w:t xml:space="preserve">, </w:t>
      </w:r>
      <w:fldSimple w:instr=" REF _Ref296351921 \r ">
        <w:r w:rsidR="00D86759">
          <w:t>A2</w:t>
        </w:r>
      </w:fldSimple>
      <w:r w:rsidR="00D86759">
        <w:t xml:space="preserve">, </w:t>
      </w:r>
      <w:fldSimple w:instr=" REF _Ref296351925 \r ">
        <w:r w:rsidR="00D86759">
          <w:t>A3</w:t>
        </w:r>
      </w:fldSimple>
      <w:r w:rsidR="00D86759">
        <w:t xml:space="preserve">, </w:t>
      </w:r>
      <w:fldSimple w:instr=" REF _Ref296351930 \r ">
        <w:r w:rsidR="00D86759">
          <w:t>A4</w:t>
        </w:r>
      </w:fldSimple>
      <w:r w:rsidR="00D86759">
        <w:t xml:space="preserve">; Excepciones: </w:t>
      </w:r>
      <w:fldSimple w:instr=" REF _Ref296351277 \r ">
        <w:r w:rsidR="00D86759">
          <w:t>E1</w:t>
        </w:r>
      </w:fldSimple>
      <w:r w:rsidR="00D86759">
        <w:t>,</w:t>
      </w:r>
      <w:fldSimple w:instr=" REF _Ref296351294 \r ">
        <w:r w:rsidR="00D86759">
          <w:t>E2</w:t>
        </w:r>
      </w:fldSimple>
      <w:r w:rsidR="00D86759">
        <w:t xml:space="preserve">, </w:t>
      </w:r>
      <w:fldSimple w:instr=" REF _Ref296351297 \r ">
        <w:r w:rsidR="00D86759">
          <w:t>E3</w:t>
        </w:r>
      </w:fldSimple>
      <w:r w:rsidR="001772B0">
        <w:t>)</w:t>
      </w:r>
    </w:p>
    <w:p w:rsidR="00B250D9" w:rsidRPr="008E2153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Despliega el componente correspondiente para agregar tarea con los siguientes campos: nombre, descripción, tipo de tarea, responsable.</w:t>
      </w:r>
    </w:p>
    <w:p w:rsidR="00B250D9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>
        <w:t>Completa los campos de nombre, descripción, tipo de tarea y responsable y presiona el botón “Agregar”.</w:t>
      </w:r>
    </w:p>
    <w:p w:rsidR="00C50283" w:rsidRPr="00B250D9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t>Despliega la lista de tarea del proyectos actualizada</w:t>
      </w:r>
    </w:p>
    <w:p w:rsidR="00C50283" w:rsidRPr="00B16C58" w:rsidRDefault="00B250D9" w:rsidP="00C770E5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250D9">
        <w:t>Fin del Caso de Uso</w:t>
      </w:r>
    </w:p>
    <w:p w:rsidR="00C50283" w:rsidRPr="0063184E" w:rsidRDefault="00B16C58" w:rsidP="00C50283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Camino Alternativos</w:t>
      </w:r>
    </w:p>
    <w:p w:rsidR="00C50283" w:rsidRPr="00D86759" w:rsidRDefault="001772B0" w:rsidP="00D86759">
      <w:pPr>
        <w:pStyle w:val="ListParagraph"/>
        <w:numPr>
          <w:ilvl w:val="0"/>
          <w:numId w:val="13"/>
        </w:numPr>
        <w:rPr>
          <w:b/>
        </w:rPr>
      </w:pPr>
      <w:bookmarkStart w:id="2" w:name="_Ref296351900"/>
      <w:r w:rsidRPr="00D86759">
        <w:rPr>
          <w:b/>
        </w:rPr>
        <w:t>El usuario m</w:t>
      </w:r>
      <w:r w:rsidR="00B250D9" w:rsidRPr="00D86759">
        <w:rPr>
          <w:b/>
        </w:rPr>
        <w:t>odificar Tarea Secundaria</w:t>
      </w:r>
      <w:bookmarkEnd w:id="2"/>
    </w:p>
    <w:p w:rsidR="00C50283" w:rsidRPr="009A49A1" w:rsidRDefault="00B250D9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 xml:space="preserve">Selecciona la tarea </w:t>
      </w:r>
      <w:r w:rsidR="001772B0">
        <w:t xml:space="preserve">secundaria </w:t>
      </w:r>
      <w:r>
        <w:t xml:space="preserve">y </w:t>
      </w:r>
      <w:r w:rsidR="001772B0">
        <w:t>selecciona la opción</w:t>
      </w:r>
      <w:r>
        <w:t xml:space="preserve"> para editar la tarea</w:t>
      </w:r>
    </w:p>
    <w:p w:rsidR="00C50283" w:rsidRPr="00B250D9" w:rsidRDefault="001772B0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Se d</w:t>
      </w:r>
      <w:r w:rsidR="00B250D9">
        <w:t>espliega el componente correspondiente para modificar tarea</w:t>
      </w:r>
    </w:p>
    <w:p w:rsidR="00B250D9" w:rsidRPr="00B250D9" w:rsidRDefault="001772B0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Modifica</w:t>
      </w:r>
      <w:r w:rsidR="00B250D9">
        <w:t xml:space="preserve"> los datos que requiera (nombre, descripción, tipo de tarea o responsable). Presiona el botón “Modificar”</w:t>
      </w:r>
    </w:p>
    <w:p w:rsidR="00B250D9" w:rsidRPr="00B250D9" w:rsidRDefault="00B250D9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Despliega un mensaje “La tarea ha sido actualizada satisfactoriamente” y despliega la lista de tareas actualizada</w:t>
      </w:r>
    </w:p>
    <w:p w:rsidR="00B250D9" w:rsidRPr="001772B0" w:rsidRDefault="00B250D9" w:rsidP="00C770E5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</w:p>
    <w:p w:rsidR="001772B0" w:rsidRPr="009A49A1" w:rsidRDefault="001772B0" w:rsidP="00D86759">
      <w:pPr>
        <w:pStyle w:val="ListParagraph"/>
        <w:numPr>
          <w:ilvl w:val="0"/>
          <w:numId w:val="13"/>
        </w:numPr>
        <w:rPr>
          <w:b/>
        </w:rPr>
      </w:pPr>
      <w:bookmarkStart w:id="3" w:name="_Ref296351921"/>
      <w:r>
        <w:rPr>
          <w:b/>
        </w:rPr>
        <w:t>El creador del proyecto modificar Tarea Primaria</w:t>
      </w:r>
      <w:bookmarkEnd w:id="3"/>
    </w:p>
    <w:p w:rsidR="001772B0" w:rsidRPr="009A49A1" w:rsidRDefault="001772B0" w:rsidP="001772B0">
      <w:pPr>
        <w:pStyle w:val="ListParagraph"/>
        <w:numPr>
          <w:ilvl w:val="0"/>
          <w:numId w:val="11"/>
        </w:numPr>
        <w:ind w:left="1440"/>
        <w:rPr>
          <w:lang w:val="es-ES"/>
        </w:rPr>
      </w:pPr>
      <w:r>
        <w:t>Selecciona la tarea primaria y selecciona la opción para editar la tarea</w:t>
      </w:r>
    </w:p>
    <w:p w:rsidR="001772B0" w:rsidRPr="00B250D9" w:rsidRDefault="001772B0" w:rsidP="001772B0">
      <w:pPr>
        <w:pStyle w:val="ListParagraph"/>
        <w:numPr>
          <w:ilvl w:val="0"/>
          <w:numId w:val="11"/>
        </w:numPr>
        <w:ind w:left="1440"/>
        <w:rPr>
          <w:lang w:val="es-ES"/>
        </w:rPr>
      </w:pPr>
      <w:r>
        <w:t>Despliega el componente correspondiente para modificar tarea</w:t>
      </w:r>
    </w:p>
    <w:p w:rsidR="001772B0" w:rsidRPr="00B250D9" w:rsidRDefault="001772B0" w:rsidP="001772B0">
      <w:pPr>
        <w:pStyle w:val="ListParagraph"/>
        <w:numPr>
          <w:ilvl w:val="0"/>
          <w:numId w:val="11"/>
        </w:numPr>
        <w:ind w:left="1440"/>
        <w:rPr>
          <w:lang w:val="es-ES"/>
        </w:rPr>
      </w:pPr>
      <w:r>
        <w:t>Modificar los datos que requiera (nombre, descripción, tipo de tarea o responsable). Presiona el botón “Modificar”</w:t>
      </w:r>
    </w:p>
    <w:p w:rsidR="001772B0" w:rsidRPr="00B250D9" w:rsidRDefault="001772B0" w:rsidP="001772B0">
      <w:pPr>
        <w:pStyle w:val="ListParagraph"/>
        <w:numPr>
          <w:ilvl w:val="0"/>
          <w:numId w:val="11"/>
        </w:numPr>
        <w:ind w:left="1440"/>
        <w:rPr>
          <w:lang w:val="es-ES"/>
        </w:rPr>
      </w:pPr>
      <w:r>
        <w:t>Despliega un mensaje “La tarea ha sido actualizada satisfactoriamente” y despliega la lista de tareas actualizada</w:t>
      </w:r>
    </w:p>
    <w:p w:rsidR="001772B0" w:rsidRPr="00D86759" w:rsidRDefault="001772B0" w:rsidP="001772B0">
      <w:pPr>
        <w:pStyle w:val="ListParagraph"/>
        <w:ind w:left="1440"/>
        <w:rPr>
          <w:b/>
          <w:lang w:val="es-ES"/>
        </w:rPr>
      </w:pPr>
      <w:r>
        <w:t>Fin del Caso de Uso</w:t>
      </w:r>
    </w:p>
    <w:p w:rsidR="00C50283" w:rsidRPr="00D86759" w:rsidRDefault="00B250D9" w:rsidP="00D86759">
      <w:pPr>
        <w:pStyle w:val="ListParagraph"/>
        <w:numPr>
          <w:ilvl w:val="0"/>
          <w:numId w:val="13"/>
        </w:numPr>
        <w:rPr>
          <w:b/>
        </w:rPr>
      </w:pPr>
      <w:r w:rsidRPr="009A49A1">
        <w:rPr>
          <w:b/>
        </w:rPr>
        <w:t xml:space="preserve"> </w:t>
      </w:r>
      <w:bookmarkStart w:id="4" w:name="_Ref296351925"/>
      <w:r>
        <w:rPr>
          <w:b/>
        </w:rPr>
        <w:t>Eliminar Tarea Secundaria sin horas cargadas</w:t>
      </w:r>
      <w:bookmarkEnd w:id="4"/>
    </w:p>
    <w:p w:rsidR="00B250D9" w:rsidRPr="008E2153" w:rsidRDefault="00B250D9" w:rsidP="00C770E5">
      <w:pPr>
        <w:pStyle w:val="ListParagraph"/>
        <w:numPr>
          <w:ilvl w:val="0"/>
          <w:numId w:val="8"/>
        </w:numPr>
        <w:ind w:left="1440"/>
      </w:pPr>
      <w:r>
        <w:t>Selecciona una tarea creada por él y presiona el botón derecho del mouse para editar la tarea.</w:t>
      </w:r>
    </w:p>
    <w:p w:rsidR="00B250D9" w:rsidRPr="008E2153" w:rsidRDefault="00B250D9" w:rsidP="00C770E5">
      <w:pPr>
        <w:pStyle w:val="ListParagraph"/>
        <w:numPr>
          <w:ilvl w:val="0"/>
          <w:numId w:val="8"/>
        </w:numPr>
        <w:ind w:left="1440"/>
      </w:pPr>
      <w:r>
        <w:t>Despliega el componente correspondiente para modificar la tarea.</w:t>
      </w:r>
    </w:p>
    <w:p w:rsidR="00B250D9" w:rsidRPr="008E2153" w:rsidRDefault="00B250D9" w:rsidP="00C770E5">
      <w:pPr>
        <w:pStyle w:val="ListParagraph"/>
        <w:numPr>
          <w:ilvl w:val="0"/>
          <w:numId w:val="8"/>
        </w:numPr>
        <w:ind w:left="1440"/>
      </w:pPr>
      <w:r>
        <w:t>Selecciona el botón “Eliminar”</w:t>
      </w:r>
    </w:p>
    <w:p w:rsidR="00B250D9" w:rsidRDefault="00B250D9" w:rsidP="00C770E5">
      <w:pPr>
        <w:pStyle w:val="ListParagraph"/>
        <w:numPr>
          <w:ilvl w:val="0"/>
          <w:numId w:val="8"/>
        </w:numPr>
        <w:ind w:left="1440"/>
      </w:pPr>
      <w:r>
        <w:t>Despliega un mensaje “La tarea ha sido eliminada satisfactoriamente”</w:t>
      </w:r>
    </w:p>
    <w:p w:rsidR="00B250D9" w:rsidRDefault="00B250D9" w:rsidP="00C770E5">
      <w:pPr>
        <w:pStyle w:val="ListParagraph"/>
        <w:numPr>
          <w:ilvl w:val="0"/>
          <w:numId w:val="8"/>
        </w:numPr>
        <w:ind w:left="1440"/>
      </w:pPr>
      <w:r>
        <w:t>Fin del Caso de Uso</w:t>
      </w:r>
    </w:p>
    <w:p w:rsidR="00B250D9" w:rsidRPr="00D86759" w:rsidRDefault="00B250D9" w:rsidP="00D86759">
      <w:pPr>
        <w:pStyle w:val="ListParagraph"/>
        <w:numPr>
          <w:ilvl w:val="0"/>
          <w:numId w:val="13"/>
        </w:numPr>
        <w:rPr>
          <w:b/>
        </w:rPr>
      </w:pPr>
      <w:bookmarkStart w:id="5" w:name="_Ref296351930"/>
      <w:r>
        <w:rPr>
          <w:b/>
        </w:rPr>
        <w:t>Eliminar Tarea Primaria sin horas cargadas en las secundarias</w:t>
      </w:r>
      <w:bookmarkEnd w:id="5"/>
    </w:p>
    <w:p w:rsidR="00B250D9" w:rsidRDefault="00B250D9" w:rsidP="00C770E5">
      <w:pPr>
        <w:pStyle w:val="ListParagraph"/>
        <w:numPr>
          <w:ilvl w:val="0"/>
          <w:numId w:val="9"/>
        </w:numPr>
      </w:pPr>
      <w:r>
        <w:t>Selecciona una tarea creada por él y presiona el botón derecho del mouse para editar la tarea.</w:t>
      </w:r>
    </w:p>
    <w:p w:rsidR="00B250D9" w:rsidRDefault="00B250D9" w:rsidP="00C770E5">
      <w:pPr>
        <w:pStyle w:val="ListParagraph"/>
        <w:numPr>
          <w:ilvl w:val="0"/>
          <w:numId w:val="9"/>
        </w:numPr>
      </w:pPr>
      <w:r>
        <w:lastRenderedPageBreak/>
        <w:t>Despliega el componente correspondiente para modificar la tarea</w:t>
      </w:r>
    </w:p>
    <w:p w:rsidR="00B250D9" w:rsidRDefault="00B250D9" w:rsidP="00C770E5">
      <w:pPr>
        <w:pStyle w:val="ListParagraph"/>
        <w:numPr>
          <w:ilvl w:val="0"/>
          <w:numId w:val="9"/>
        </w:numPr>
      </w:pPr>
      <w:r>
        <w:t>Selecciona el botón “Eliminar”</w:t>
      </w:r>
    </w:p>
    <w:p w:rsidR="00B250D9" w:rsidRDefault="00B250D9" w:rsidP="00C770E5">
      <w:pPr>
        <w:pStyle w:val="ListParagraph"/>
        <w:numPr>
          <w:ilvl w:val="0"/>
          <w:numId w:val="9"/>
        </w:numPr>
      </w:pPr>
      <w:r>
        <w:t>Despliega un mensaje “La tarea primaria y las secundarias asociadas han sido eliminadas satisfactoriamente”</w:t>
      </w:r>
    </w:p>
    <w:p w:rsidR="001772B0" w:rsidRDefault="00B250D9" w:rsidP="001772B0">
      <w:pPr>
        <w:pStyle w:val="ListParagraph"/>
        <w:numPr>
          <w:ilvl w:val="0"/>
          <w:numId w:val="9"/>
        </w:numPr>
      </w:pPr>
      <w:r>
        <w:t>Fin del Caso de Uso</w:t>
      </w:r>
    </w:p>
    <w:p w:rsidR="00C50283" w:rsidRPr="0063184E" w:rsidRDefault="00B16C58" w:rsidP="00C50283">
      <w:pPr>
        <w:pStyle w:val="IntenseQuote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C50283" w:rsidRPr="00D86759" w:rsidRDefault="00B250D9" w:rsidP="00D86759">
      <w:pPr>
        <w:pStyle w:val="ListParagraph"/>
        <w:numPr>
          <w:ilvl w:val="0"/>
          <w:numId w:val="16"/>
        </w:numPr>
        <w:rPr>
          <w:b/>
        </w:rPr>
      </w:pPr>
      <w:bookmarkStart w:id="6" w:name="_Ref296351277"/>
      <w:r w:rsidRPr="00D86759">
        <w:rPr>
          <w:b/>
        </w:rPr>
        <w:t>Eliminar Tarea Secundaria con Horas Cargadas</w:t>
      </w:r>
      <w:bookmarkEnd w:id="6"/>
    </w:p>
    <w:p w:rsidR="00C50283" w:rsidRPr="009A49A1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t>Selecciona una tarea no creada por él y presiona el botón derecho del mouse para editar la tarea</w:t>
      </w:r>
    </w:p>
    <w:p w:rsidR="00C50283" w:rsidRPr="00B250D9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t>Despliega el componente correspondiente para modificar la tarea.</w:t>
      </w:r>
    </w:p>
    <w:p w:rsidR="00B250D9" w:rsidRPr="00B250D9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t>Selecciona el botón “Eliminar”</w:t>
      </w:r>
    </w:p>
    <w:p w:rsidR="00B250D9" w:rsidRPr="00B250D9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t>Despliega un mensaje “La tarea no se ha eliminado porque hay horas asignadas a la misma.</w:t>
      </w:r>
    </w:p>
    <w:p w:rsidR="00B250D9" w:rsidRPr="00D86759" w:rsidRDefault="00B250D9" w:rsidP="00C770E5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t>Fin del Caso de Uso</w:t>
      </w:r>
    </w:p>
    <w:p w:rsidR="00D86759" w:rsidRPr="00B250D9" w:rsidRDefault="00D86759" w:rsidP="00D86759">
      <w:pPr>
        <w:pStyle w:val="ListParagraph"/>
        <w:ind w:left="1428"/>
        <w:rPr>
          <w:lang w:val="es-ES"/>
        </w:rPr>
      </w:pPr>
    </w:p>
    <w:p w:rsidR="00C50283" w:rsidRPr="001772B0" w:rsidRDefault="00B250D9" w:rsidP="00D86759">
      <w:pPr>
        <w:pStyle w:val="ListParagraph"/>
        <w:numPr>
          <w:ilvl w:val="0"/>
          <w:numId w:val="16"/>
        </w:numPr>
        <w:rPr>
          <w:b/>
          <w:lang w:val="es-ES"/>
        </w:rPr>
      </w:pPr>
      <w:bookmarkStart w:id="7" w:name="_Ref296351294"/>
      <w:r w:rsidRPr="001772B0">
        <w:rPr>
          <w:b/>
          <w:lang w:val="es-ES"/>
        </w:rPr>
        <w:t>Eliminar Tarea Primaria sin ser el creador del Proyecto</w:t>
      </w:r>
      <w:r w:rsidR="00C50283" w:rsidRPr="001772B0">
        <w:rPr>
          <w:b/>
          <w:lang w:val="es-ES"/>
        </w:rPr>
        <w:t>.</w:t>
      </w:r>
      <w:bookmarkEnd w:id="7"/>
    </w:p>
    <w:p w:rsidR="00C50283" w:rsidRPr="009A49A1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Selecciona una tarea no creada por él y presiona el botón derecho del mouse para editar la tarea</w:t>
      </w:r>
    </w:p>
    <w:p w:rsidR="00C50283" w:rsidRPr="00B250D9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Despliega el componente correspondiente para modificar la tarea.</w:t>
      </w:r>
    </w:p>
    <w:p w:rsidR="00B250D9" w:rsidRPr="00B250D9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Selecciona el botón “Eliminar”</w:t>
      </w:r>
    </w:p>
    <w:p w:rsidR="00B250D9" w:rsidRPr="00B250D9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Despliega un mensaje “La tarea no se ha eliminado porque no tiene permisos.”</w:t>
      </w:r>
    </w:p>
    <w:p w:rsidR="00B250D9" w:rsidRPr="00D86759" w:rsidRDefault="00B250D9" w:rsidP="00C770E5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>
        <w:t>Fin del Caso de Uso</w:t>
      </w:r>
    </w:p>
    <w:p w:rsidR="00D86759" w:rsidRDefault="00D86759" w:rsidP="00D86759">
      <w:pPr>
        <w:pStyle w:val="ListParagraph"/>
        <w:ind w:left="1428"/>
        <w:rPr>
          <w:lang w:val="es-ES"/>
        </w:rPr>
      </w:pPr>
    </w:p>
    <w:p w:rsidR="00326126" w:rsidRPr="001772B0" w:rsidRDefault="00326126" w:rsidP="00D86759">
      <w:pPr>
        <w:pStyle w:val="ListParagraph"/>
        <w:numPr>
          <w:ilvl w:val="0"/>
          <w:numId w:val="16"/>
        </w:numPr>
        <w:rPr>
          <w:b/>
          <w:lang w:val="es-ES"/>
        </w:rPr>
      </w:pPr>
      <w:bookmarkStart w:id="8" w:name="_Ref296351297"/>
      <w:r w:rsidRPr="001772B0">
        <w:rPr>
          <w:b/>
          <w:lang w:val="es-ES"/>
        </w:rPr>
        <w:t>Eliminar Tarea Primaria con horas cargadas en las secundarias.</w:t>
      </w:r>
      <w:bookmarkEnd w:id="8"/>
    </w:p>
    <w:p w:rsidR="00326126" w:rsidRPr="009A49A1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Selecciona una tarea no creada por él y presiona el botón derecho del mouse para editar la tarea</w:t>
      </w:r>
    </w:p>
    <w:p w:rsidR="00326126" w:rsidRPr="00B250D9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Despliega el componente correspondiente para modificar la tarea.</w:t>
      </w:r>
    </w:p>
    <w:p w:rsidR="00326126" w:rsidRPr="00B250D9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Selecciona el botón “Eliminar”</w:t>
      </w:r>
    </w:p>
    <w:p w:rsidR="00326126" w:rsidRPr="00B250D9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Despliega un mensaje “La tarea no se ha eliminado porque hay horas asignadas a ella o a las tareas secundarias que contiene.”</w:t>
      </w:r>
    </w:p>
    <w:p w:rsidR="00B250D9" w:rsidRDefault="00326126" w:rsidP="00C770E5">
      <w:pPr>
        <w:pStyle w:val="ListParagraph"/>
        <w:numPr>
          <w:ilvl w:val="0"/>
          <w:numId w:val="10"/>
        </w:numPr>
        <w:rPr>
          <w:lang w:val="es-ES"/>
        </w:rPr>
      </w:pPr>
      <w:r>
        <w:t>Fin del Caso de Uso</w:t>
      </w:r>
    </w:p>
    <w:p w:rsidR="00C50283" w:rsidRPr="0063184E" w:rsidRDefault="00C50283" w:rsidP="00C50283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C50283" w:rsidRPr="00F768AC" w:rsidRDefault="00B16C58" w:rsidP="00C50283">
      <w:pPr>
        <w:pStyle w:val="ListParagraph"/>
        <w:ind w:left="708"/>
        <w:rPr>
          <w:lang w:val="es-ES"/>
        </w:rPr>
      </w:pPr>
      <w:r>
        <w:rPr>
          <w:lang w:val="es-ES"/>
        </w:rPr>
        <w:t>NA</w:t>
      </w:r>
    </w:p>
    <w:p w:rsidR="00C50283" w:rsidRPr="0063184E" w:rsidRDefault="00C50283" w:rsidP="00C50283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C50283" w:rsidRPr="009A49A1" w:rsidRDefault="00C50283" w:rsidP="00C50283">
      <w:pPr>
        <w:ind w:left="708"/>
      </w:pPr>
    </w:p>
    <w:p w:rsidR="008E7710" w:rsidRPr="008E2153" w:rsidRDefault="008E7710" w:rsidP="008E7710"/>
    <w:p w:rsidR="00EF0375" w:rsidRDefault="00EF0375" w:rsidP="003175E8">
      <w:bookmarkStart w:id="9" w:name="_Toc119991309"/>
      <w:bookmarkEnd w:id="0"/>
      <w:r>
        <w:rPr>
          <w:noProof/>
          <w:lang w:val="en-US"/>
        </w:rPr>
        <w:drawing>
          <wp:inline distT="0" distB="0" distL="0" distR="0">
            <wp:extent cx="6537575" cy="52561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844" cy="525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sectPr w:rsidR="00EF0375" w:rsidSect="00326126">
      <w:headerReference w:type="default" r:id="rId9"/>
      <w:footerReference w:type="default" r:id="rId10"/>
      <w:footerReference w:type="first" r:id="rId11"/>
      <w:pgSz w:w="11909" w:h="16834" w:code="9"/>
      <w:pgMar w:top="1644" w:right="1109" w:bottom="1644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DE6" w:rsidRDefault="00DA3DE6" w:rsidP="003175E8">
      <w:r>
        <w:separator/>
      </w:r>
    </w:p>
    <w:p w:rsidR="00DA3DE6" w:rsidRDefault="00DA3DE6"/>
    <w:p w:rsidR="00DA3DE6" w:rsidRDefault="00DA3DE6" w:rsidP="00326126"/>
    <w:p w:rsidR="00DA3DE6" w:rsidRDefault="00DA3DE6" w:rsidP="00326126"/>
    <w:p w:rsidR="00DA3DE6" w:rsidRDefault="00DA3DE6" w:rsidP="00326126"/>
    <w:p w:rsidR="00DA3DE6" w:rsidRDefault="00DA3DE6"/>
  </w:endnote>
  <w:endnote w:type="continuationSeparator" w:id="0">
    <w:p w:rsidR="00DA3DE6" w:rsidRDefault="00DA3DE6" w:rsidP="003175E8">
      <w:r>
        <w:continuationSeparator/>
      </w:r>
    </w:p>
    <w:p w:rsidR="00DA3DE6" w:rsidRDefault="00DA3DE6"/>
    <w:p w:rsidR="00DA3DE6" w:rsidRDefault="00DA3DE6" w:rsidP="00326126"/>
    <w:p w:rsidR="00DA3DE6" w:rsidRDefault="00DA3DE6" w:rsidP="00326126"/>
    <w:p w:rsidR="00DA3DE6" w:rsidRDefault="00DA3DE6" w:rsidP="00326126"/>
    <w:p w:rsidR="00DA3DE6" w:rsidRDefault="00DA3D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FE" w:rsidRDefault="00E007FE" w:rsidP="00E007FE">
    <w:pPr>
      <w:pStyle w:val="Footer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>
      <w:rPr>
        <w:rFonts w:ascii="Cambria" w:hAnsi="Cambria"/>
      </w:rPr>
      <w:t>Especificación Caso de Uso</w:t>
    </w:r>
    <w:r>
      <w:rPr>
        <w:rFonts w:ascii="Cambria" w:hAnsi="Cambria"/>
      </w:rPr>
      <w:tab/>
      <w:t xml:space="preserve">Page </w:t>
    </w:r>
    <w:fldSimple w:instr=" PAGE   \* MERGEFORMAT ">
      <w:r w:rsidR="00D86759" w:rsidRPr="00D86759">
        <w:rPr>
          <w:rFonts w:ascii="Cambria" w:hAnsi="Cambria"/>
          <w:noProof/>
        </w:rPr>
        <w:t>1</w:t>
      </w:r>
    </w:fldSimple>
  </w:p>
  <w:p w:rsidR="005A33CF" w:rsidRPr="00F8109A" w:rsidRDefault="005A33CF" w:rsidP="00F8109A">
    <w:pPr>
      <w:pStyle w:val="Footer"/>
      <w:rPr>
        <w:color w:val="B2B2B2"/>
        <w:szCs w:val="18"/>
        <w:lang w:val="es-AR"/>
      </w:rPr>
    </w:pPr>
  </w:p>
  <w:p w:rsidR="00000000" w:rsidRDefault="00DA3DE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CF" w:rsidRDefault="005A33CF" w:rsidP="003175E8">
    <w:pPr>
      <w:rPr>
        <w:lang w:val="es-AR"/>
      </w:rPr>
    </w:pPr>
  </w:p>
  <w:p w:rsidR="005A33CF" w:rsidRDefault="005A33CF" w:rsidP="003175E8">
    <w:pPr>
      <w:rPr>
        <w:lang w:val="es-A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DE6" w:rsidRDefault="00DA3DE6" w:rsidP="003175E8">
      <w:r>
        <w:separator/>
      </w:r>
    </w:p>
    <w:p w:rsidR="00DA3DE6" w:rsidRDefault="00DA3DE6"/>
    <w:p w:rsidR="00DA3DE6" w:rsidRDefault="00DA3DE6" w:rsidP="00326126"/>
    <w:p w:rsidR="00DA3DE6" w:rsidRDefault="00DA3DE6" w:rsidP="00326126"/>
    <w:p w:rsidR="00DA3DE6" w:rsidRDefault="00DA3DE6" w:rsidP="00326126"/>
    <w:p w:rsidR="00DA3DE6" w:rsidRDefault="00DA3DE6"/>
  </w:footnote>
  <w:footnote w:type="continuationSeparator" w:id="0">
    <w:p w:rsidR="00DA3DE6" w:rsidRDefault="00DA3DE6" w:rsidP="003175E8">
      <w:r>
        <w:continuationSeparator/>
      </w:r>
    </w:p>
    <w:p w:rsidR="00DA3DE6" w:rsidRDefault="00DA3DE6"/>
    <w:p w:rsidR="00DA3DE6" w:rsidRDefault="00DA3DE6" w:rsidP="00326126"/>
    <w:p w:rsidR="00DA3DE6" w:rsidRDefault="00DA3DE6" w:rsidP="00326126"/>
    <w:p w:rsidR="00DA3DE6" w:rsidRDefault="00DA3DE6" w:rsidP="00326126"/>
    <w:p w:rsidR="00DA3DE6" w:rsidRDefault="00DA3DE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FE" w:rsidRDefault="00E007FE" w:rsidP="00E007FE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  <w:lang w:val="es-AR"/>
      </w:rPr>
      <w:t>Tempore – Administrador de Horas</w:t>
    </w:r>
  </w:p>
  <w:p w:rsidR="00B962F2" w:rsidRDefault="00B962F2" w:rsidP="00326126"/>
  <w:p w:rsidR="00000000" w:rsidRDefault="00DA3DE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6.8pt;height:6.8pt" o:bullet="t">
        <v:imagedata r:id="rId1" o:title="bullet"/>
      </v:shape>
    </w:pict>
  </w:numPicBullet>
  <w:abstractNum w:abstractNumId="0">
    <w:nsid w:val="02A6429B"/>
    <w:multiLevelType w:val="hybridMultilevel"/>
    <w:tmpl w:val="0B6A31D0"/>
    <w:lvl w:ilvl="0" w:tplc="A7A4B1CA">
      <w:start w:val="1"/>
      <w:numFmt w:val="decimal"/>
      <w:lvlText w:val="E%1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72D84A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53F09474">
      <w:numFmt w:val="bullet"/>
      <w:lvlText w:val="–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A66C49"/>
    <w:multiLevelType w:val="hybridMultilevel"/>
    <w:tmpl w:val="11125E1C"/>
    <w:lvl w:ilvl="0" w:tplc="A7A4B1CA">
      <w:start w:val="1"/>
      <w:numFmt w:val="decimal"/>
      <w:lvlText w:val="E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70AE9"/>
    <w:multiLevelType w:val="hybridMultilevel"/>
    <w:tmpl w:val="95A8D9B0"/>
    <w:lvl w:ilvl="0" w:tplc="2C0A0015">
      <w:start w:val="1"/>
      <w:numFmt w:val="upp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9">
    <w:nsid w:val="2BB85CAA"/>
    <w:multiLevelType w:val="hybridMultilevel"/>
    <w:tmpl w:val="56BA7882"/>
    <w:lvl w:ilvl="0" w:tplc="599C27CE">
      <w:start w:val="1"/>
      <w:numFmt w:val="decimal"/>
      <w:lvlText w:val="A%1."/>
      <w:lvlJc w:val="left"/>
      <w:pPr>
        <w:ind w:left="16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0B286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6DC496E"/>
    <w:multiLevelType w:val="hybridMultilevel"/>
    <w:tmpl w:val="906C27B2"/>
    <w:lvl w:ilvl="0" w:tplc="8796FF82">
      <w:start w:val="1"/>
      <w:numFmt w:val="decimal"/>
      <w:lvlText w:val="E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205B4"/>
    <w:multiLevelType w:val="multilevel"/>
    <w:tmpl w:val="4B44D122"/>
    <w:lvl w:ilvl="0">
      <w:start w:val="1"/>
      <w:numFmt w:val="bullet"/>
      <w:pStyle w:val="Puntos"/>
      <w:lvlText w:val=""/>
      <w:lvlJc w:val="left"/>
      <w:pPr>
        <w:tabs>
          <w:tab w:val="num" w:pos="567"/>
        </w:tabs>
        <w:ind w:left="1701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11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13"/>
  </w:num>
  <w:num w:numId="11">
    <w:abstractNumId w:val="2"/>
  </w:num>
  <w:num w:numId="12">
    <w:abstractNumId w:val="9"/>
  </w:num>
  <w:num w:numId="13">
    <w:abstractNumId w:val="8"/>
  </w:num>
  <w:num w:numId="14">
    <w:abstractNumId w:val="14"/>
  </w:num>
  <w:num w:numId="15">
    <w:abstractNumId w:val="5"/>
  </w:num>
  <w:num w:numId="16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6146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/>
  <w:rsids>
    <w:rsidRoot w:val="00DD72F3"/>
    <w:rsid w:val="000156DD"/>
    <w:rsid w:val="00052733"/>
    <w:rsid w:val="00061BEE"/>
    <w:rsid w:val="00062373"/>
    <w:rsid w:val="00067885"/>
    <w:rsid w:val="00086BB9"/>
    <w:rsid w:val="000C6C5E"/>
    <w:rsid w:val="00150E9E"/>
    <w:rsid w:val="001772B0"/>
    <w:rsid w:val="001D4FC4"/>
    <w:rsid w:val="0021563E"/>
    <w:rsid w:val="00232CA8"/>
    <w:rsid w:val="00251C47"/>
    <w:rsid w:val="00257A9B"/>
    <w:rsid w:val="002A6703"/>
    <w:rsid w:val="002B0DF6"/>
    <w:rsid w:val="002B7833"/>
    <w:rsid w:val="002F52F5"/>
    <w:rsid w:val="003175E8"/>
    <w:rsid w:val="00326126"/>
    <w:rsid w:val="00327C2B"/>
    <w:rsid w:val="0033202E"/>
    <w:rsid w:val="003408AB"/>
    <w:rsid w:val="00341F70"/>
    <w:rsid w:val="00370523"/>
    <w:rsid w:val="0037198B"/>
    <w:rsid w:val="00377E49"/>
    <w:rsid w:val="003838B0"/>
    <w:rsid w:val="003B42F9"/>
    <w:rsid w:val="003B61A1"/>
    <w:rsid w:val="003C0440"/>
    <w:rsid w:val="003E6813"/>
    <w:rsid w:val="004068D4"/>
    <w:rsid w:val="0041117D"/>
    <w:rsid w:val="00411D2B"/>
    <w:rsid w:val="004576D0"/>
    <w:rsid w:val="0047121D"/>
    <w:rsid w:val="004B1FBA"/>
    <w:rsid w:val="004B398E"/>
    <w:rsid w:val="004B5934"/>
    <w:rsid w:val="004F47AF"/>
    <w:rsid w:val="0050541B"/>
    <w:rsid w:val="00510941"/>
    <w:rsid w:val="00527F54"/>
    <w:rsid w:val="00544C69"/>
    <w:rsid w:val="00563D68"/>
    <w:rsid w:val="00566625"/>
    <w:rsid w:val="00590766"/>
    <w:rsid w:val="005A33CF"/>
    <w:rsid w:val="005A3E18"/>
    <w:rsid w:val="005A6042"/>
    <w:rsid w:val="005B1FBF"/>
    <w:rsid w:val="005B54D8"/>
    <w:rsid w:val="005C6B1C"/>
    <w:rsid w:val="005D0965"/>
    <w:rsid w:val="00611612"/>
    <w:rsid w:val="00663418"/>
    <w:rsid w:val="006804F6"/>
    <w:rsid w:val="00680DC2"/>
    <w:rsid w:val="006A4405"/>
    <w:rsid w:val="006E5186"/>
    <w:rsid w:val="006E6119"/>
    <w:rsid w:val="006E7470"/>
    <w:rsid w:val="006F6272"/>
    <w:rsid w:val="00712FD5"/>
    <w:rsid w:val="007404A8"/>
    <w:rsid w:val="0077578D"/>
    <w:rsid w:val="00787E21"/>
    <w:rsid w:val="007C0EF2"/>
    <w:rsid w:val="007D3975"/>
    <w:rsid w:val="007D5CBF"/>
    <w:rsid w:val="007E271D"/>
    <w:rsid w:val="007E75ED"/>
    <w:rsid w:val="007F19DE"/>
    <w:rsid w:val="0082414B"/>
    <w:rsid w:val="008325EE"/>
    <w:rsid w:val="00853D5A"/>
    <w:rsid w:val="00857BCE"/>
    <w:rsid w:val="00874D46"/>
    <w:rsid w:val="008C5C8C"/>
    <w:rsid w:val="008E2153"/>
    <w:rsid w:val="008E7710"/>
    <w:rsid w:val="009005B6"/>
    <w:rsid w:val="0095767D"/>
    <w:rsid w:val="00957FD1"/>
    <w:rsid w:val="009722BB"/>
    <w:rsid w:val="009A56F4"/>
    <w:rsid w:val="00A03599"/>
    <w:rsid w:val="00A04644"/>
    <w:rsid w:val="00A14DE9"/>
    <w:rsid w:val="00A92603"/>
    <w:rsid w:val="00AB6853"/>
    <w:rsid w:val="00AC1A77"/>
    <w:rsid w:val="00B16C58"/>
    <w:rsid w:val="00B17E74"/>
    <w:rsid w:val="00B23F22"/>
    <w:rsid w:val="00B250D9"/>
    <w:rsid w:val="00B2536E"/>
    <w:rsid w:val="00B962F2"/>
    <w:rsid w:val="00BB1F7C"/>
    <w:rsid w:val="00BC114D"/>
    <w:rsid w:val="00C0115B"/>
    <w:rsid w:val="00C32DFC"/>
    <w:rsid w:val="00C348B4"/>
    <w:rsid w:val="00C42729"/>
    <w:rsid w:val="00C50283"/>
    <w:rsid w:val="00C605A2"/>
    <w:rsid w:val="00C770E5"/>
    <w:rsid w:val="00CB12A2"/>
    <w:rsid w:val="00CB631F"/>
    <w:rsid w:val="00CC1F42"/>
    <w:rsid w:val="00CD2A52"/>
    <w:rsid w:val="00CD501A"/>
    <w:rsid w:val="00CF02FB"/>
    <w:rsid w:val="00D1263A"/>
    <w:rsid w:val="00D14EBD"/>
    <w:rsid w:val="00D44B6C"/>
    <w:rsid w:val="00D503FB"/>
    <w:rsid w:val="00D661E2"/>
    <w:rsid w:val="00D86759"/>
    <w:rsid w:val="00D917EF"/>
    <w:rsid w:val="00DA3DE6"/>
    <w:rsid w:val="00DC6BDB"/>
    <w:rsid w:val="00DD72F3"/>
    <w:rsid w:val="00E007FE"/>
    <w:rsid w:val="00E42E45"/>
    <w:rsid w:val="00E47D88"/>
    <w:rsid w:val="00E84CF4"/>
    <w:rsid w:val="00ED050C"/>
    <w:rsid w:val="00EF0375"/>
    <w:rsid w:val="00EF28EC"/>
    <w:rsid w:val="00F051BC"/>
    <w:rsid w:val="00F15F66"/>
    <w:rsid w:val="00F26500"/>
    <w:rsid w:val="00F318F9"/>
    <w:rsid w:val="00F43717"/>
    <w:rsid w:val="00F66B5B"/>
    <w:rsid w:val="00F71E9A"/>
    <w:rsid w:val="00F8109A"/>
    <w:rsid w:val="00F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3175E8"/>
    <w:pPr>
      <w:spacing w:before="120" w:after="120"/>
      <w:ind w:firstLine="284"/>
    </w:pPr>
    <w:rPr>
      <w:rFonts w:ascii="Arial" w:hAnsi="Arial"/>
      <w:lang w:val="es-ES"/>
    </w:rPr>
  </w:style>
  <w:style w:type="paragraph" w:styleId="Heading1">
    <w:name w:val="heading 1"/>
    <w:basedOn w:val="Normal"/>
    <w:next w:val="Normal"/>
    <w:autoRedefine/>
    <w:qFormat/>
    <w:rsid w:val="00CD2A52"/>
    <w:pPr>
      <w:keepNext/>
      <w:shd w:val="clear" w:color="auto" w:fill="000000"/>
      <w:spacing w:before="240" w:after="240"/>
      <w:outlineLvl w:val="0"/>
    </w:pPr>
    <w:rPr>
      <w:rFonts w:cs="Arial"/>
      <w:b/>
      <w:bCs/>
      <w:smallCap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autoRedefine/>
    <w:qFormat/>
    <w:rsid w:val="00CD2A52"/>
    <w:pPr>
      <w:keepNext/>
      <w:shd w:val="clear" w:color="auto" w:fill="EE2D2A"/>
      <w:spacing w:before="240" w:after="240"/>
      <w:ind w:left="284"/>
      <w:outlineLvl w:val="1"/>
    </w:pPr>
    <w:rPr>
      <w:rFonts w:cs="Arial"/>
      <w:b/>
      <w:bCs/>
      <w:iCs/>
      <w:smallCaps/>
      <w:color w:val="FFFFFF"/>
      <w:sz w:val="26"/>
    </w:rPr>
  </w:style>
  <w:style w:type="paragraph" w:styleId="Heading3">
    <w:name w:val="heading 3"/>
    <w:basedOn w:val="Normal"/>
    <w:next w:val="Normal"/>
    <w:autoRedefine/>
    <w:qFormat/>
    <w:rsid w:val="00CD2A52"/>
    <w:pPr>
      <w:keepNext/>
      <w:shd w:val="clear" w:color="auto" w:fill="E0E0E0"/>
      <w:spacing w:before="240" w:after="240"/>
      <w:ind w:left="567"/>
      <w:outlineLvl w:val="2"/>
    </w:pPr>
    <w:rPr>
      <w:rFonts w:cs="Arial"/>
      <w:b/>
      <w:bCs/>
      <w:smallCaps/>
      <w:color w:val="000000"/>
      <w:spacing w:val="20"/>
      <w:sz w:val="24"/>
    </w:rPr>
  </w:style>
  <w:style w:type="paragraph" w:styleId="Heading4">
    <w:name w:val="heading 4"/>
    <w:basedOn w:val="Normal"/>
    <w:next w:val="Normal"/>
    <w:autoRedefine/>
    <w:qFormat/>
    <w:rsid w:val="00CD2A52"/>
    <w:pPr>
      <w:keepNext/>
      <w:ind w:left="567"/>
      <w:outlineLvl w:val="3"/>
    </w:pPr>
    <w:rPr>
      <w:b/>
      <w:bCs/>
      <w:i/>
      <w:smallCaps/>
      <w:spacing w:val="20"/>
      <w:sz w:val="22"/>
      <w:szCs w:val="22"/>
      <w:u w:val="single"/>
    </w:rPr>
  </w:style>
  <w:style w:type="paragraph" w:styleId="Heading5">
    <w:name w:val="heading 5"/>
    <w:basedOn w:val="Normal"/>
    <w:next w:val="Normal"/>
    <w:qFormat/>
    <w:rsid w:val="00FC6224"/>
    <w:pPr>
      <w:spacing w:before="240" w:after="240"/>
      <w:ind w:firstLine="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FC622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FC622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rtada">
    <w:name w:val="portada"/>
    <w:basedOn w:val="Normal"/>
    <w:rsid w:val="00FC6224"/>
    <w:pPr>
      <w:ind w:firstLine="0"/>
      <w:jc w:val="right"/>
    </w:pPr>
    <w:rPr>
      <w:rFonts w:cs="Arial"/>
      <w:bCs/>
      <w:sz w:val="40"/>
      <w:szCs w:val="40"/>
    </w:rPr>
  </w:style>
  <w:style w:type="paragraph" w:styleId="Header">
    <w:name w:val="header"/>
    <w:basedOn w:val="Normal"/>
    <w:link w:val="HeaderChar"/>
    <w:uiPriority w:val="99"/>
    <w:rsid w:val="000527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rsid w:val="00F26500"/>
    <w:pPr>
      <w:ind w:firstLine="0"/>
    </w:pPr>
  </w:style>
  <w:style w:type="paragraph" w:customStyle="1" w:styleId="Puntos">
    <w:name w:val="Puntos"/>
    <w:basedOn w:val="Normal"/>
    <w:autoRedefine/>
    <w:rsid w:val="00C50283"/>
    <w:pPr>
      <w:numPr>
        <w:numId w:val="1"/>
      </w:numPr>
      <w:spacing w:before="60" w:after="60"/>
    </w:pPr>
  </w:style>
  <w:style w:type="paragraph" w:styleId="TOC3">
    <w:name w:val="toc 3"/>
    <w:basedOn w:val="Normal"/>
    <w:next w:val="Normal"/>
    <w:autoRedefine/>
    <w:uiPriority w:val="39"/>
    <w:rsid w:val="00FC6224"/>
    <w:pPr>
      <w:spacing w:before="0" w:after="0"/>
      <w:ind w:left="400"/>
    </w:pPr>
    <w:rPr>
      <w:rFonts w:ascii="Times New Roman" w:hAnsi="Times New Roman"/>
      <w:i/>
      <w:iCs/>
    </w:rPr>
  </w:style>
  <w:style w:type="paragraph" w:styleId="TOC1">
    <w:name w:val="toc 1"/>
    <w:basedOn w:val="Normal"/>
    <w:next w:val="Normal"/>
    <w:autoRedefine/>
    <w:uiPriority w:val="39"/>
    <w:rsid w:val="00FC6224"/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FC6224"/>
    <w:pPr>
      <w:spacing w:before="0" w:after="0"/>
      <w:ind w:left="200"/>
    </w:pPr>
    <w:rPr>
      <w:rFonts w:ascii="Times New Roman" w:hAnsi="Times New Roman"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E007FE"/>
    <w:rPr>
      <w:rFonts w:ascii="Arial" w:hAnsi="Arial"/>
      <w:lang w:val="es-ES"/>
    </w:rPr>
  </w:style>
  <w:style w:type="paragraph" w:styleId="TOC4">
    <w:name w:val="toc 4"/>
    <w:basedOn w:val="Normal"/>
    <w:next w:val="Normal"/>
    <w:autoRedefine/>
    <w:semiHidden/>
    <w:rsid w:val="00FC6224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C6224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C6224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C6224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C6224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C6224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FC6224"/>
    <w:pPr>
      <w:spacing w:before="0" w:after="0"/>
      <w:ind w:left="200" w:hanging="200"/>
    </w:pPr>
    <w:rPr>
      <w:rFonts w:ascii="Verdana" w:hAnsi="Verdana"/>
      <w:lang w:eastAsia="es-ES"/>
    </w:rPr>
  </w:style>
  <w:style w:type="paragraph" w:styleId="BalloonText">
    <w:name w:val="Balloon Text"/>
    <w:basedOn w:val="Normal"/>
    <w:semiHidden/>
    <w:rsid w:val="00FC6224"/>
    <w:rPr>
      <w:rFonts w:ascii="Tahoma" w:hAnsi="Tahoma" w:cs="Tahoma"/>
      <w:sz w:val="16"/>
      <w:szCs w:val="16"/>
    </w:rPr>
  </w:style>
  <w:style w:type="paragraph" w:customStyle="1" w:styleId="CeldaTitulo">
    <w:name w:val="Celda Titulo"/>
    <w:basedOn w:val="Normal"/>
    <w:rsid w:val="00680DC2"/>
    <w:pPr>
      <w:spacing w:before="0" w:after="60"/>
      <w:ind w:firstLine="0"/>
      <w:jc w:val="center"/>
    </w:pPr>
    <w:rPr>
      <w:rFonts w:ascii="Verdana" w:hAnsi="Verdana" w:cs="Arial"/>
      <w:b/>
      <w:bCs/>
      <w:noProof/>
      <w:color w:val="FFFFFF"/>
      <w:lang w:eastAsia="es-ES"/>
    </w:rPr>
  </w:style>
  <w:style w:type="paragraph" w:customStyle="1" w:styleId="CeldaSnoop">
    <w:name w:val="Celda Snoop"/>
    <w:basedOn w:val="Normal"/>
    <w:rsid w:val="00527F54"/>
    <w:pPr>
      <w:spacing w:before="60" w:after="60"/>
      <w:ind w:firstLine="0"/>
    </w:pPr>
    <w:rPr>
      <w:rFonts w:cs="Arial"/>
      <w:noProof/>
      <w:lang w:eastAsia="es-ES"/>
    </w:rPr>
  </w:style>
  <w:style w:type="paragraph" w:customStyle="1" w:styleId="CharChar">
    <w:name w:val="Char Char"/>
    <w:basedOn w:val="Normal"/>
    <w:rsid w:val="00F26500"/>
    <w:pPr>
      <w:spacing w:before="0" w:after="160"/>
      <w:ind w:firstLine="0"/>
    </w:pPr>
    <w:rPr>
      <w:rFonts w:ascii="Verdana" w:hAnsi="Verdana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007FE"/>
    <w:rPr>
      <w:rFonts w:ascii="Arial" w:hAnsi="Arial"/>
      <w:lang w:val="es-ES"/>
    </w:rPr>
  </w:style>
  <w:style w:type="character" w:styleId="Hyperlink">
    <w:name w:val="Hyperlink"/>
    <w:basedOn w:val="DefaultParagraphFont"/>
    <w:uiPriority w:val="99"/>
    <w:rsid w:val="00E007F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E007FE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  <w:lang w:eastAsia="es-ES"/>
    </w:rPr>
  </w:style>
  <w:style w:type="character" w:customStyle="1" w:styleId="TitleChar">
    <w:name w:val="Title Char"/>
    <w:basedOn w:val="DefaultParagraphFont"/>
    <w:link w:val="Title"/>
    <w:rsid w:val="00E007FE"/>
    <w:rPr>
      <w:rFonts w:ascii="Cambria" w:hAnsi="Cambria"/>
      <w:b/>
      <w:bCs/>
      <w:kern w:val="28"/>
      <w:sz w:val="32"/>
      <w:szCs w:val="32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283"/>
    <w:pPr>
      <w:pBdr>
        <w:bottom w:val="single" w:sz="4" w:space="4" w:color="4F81BD" w:themeColor="accent1"/>
      </w:pBdr>
      <w:spacing w:before="200" w:after="280" w:line="276" w:lineRule="auto"/>
      <w:ind w:left="936" w:right="936" w:firstLine="0"/>
    </w:pPr>
    <w:rPr>
      <w:rFonts w:asciiTheme="minorHAnsi" w:eastAsiaTheme="minorHAnsi" w:hAnsiTheme="minorHAnsi" w:cstheme="minorBidi"/>
      <w:b/>
      <w:bCs/>
      <w:i/>
      <w:iCs/>
      <w:color w:val="000000" w:themeColor="text1"/>
      <w:sz w:val="22"/>
      <w:szCs w:val="22"/>
      <w:lang w:val="es-A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283"/>
    <w:rPr>
      <w:rFonts w:asciiTheme="minorHAnsi" w:eastAsiaTheme="minorHAnsi" w:hAnsiTheme="minorHAnsi" w:cstheme="minorBidi"/>
      <w:b/>
      <w:bCs/>
      <w:i/>
      <w:iCs/>
      <w:color w:val="000000" w:themeColor="text1"/>
      <w:sz w:val="22"/>
      <w:szCs w:val="22"/>
      <w:lang w:val="es-AR"/>
    </w:rPr>
  </w:style>
  <w:style w:type="paragraph" w:styleId="ListParagraph">
    <w:name w:val="List Paragraph"/>
    <w:basedOn w:val="Normal"/>
    <w:uiPriority w:val="34"/>
    <w:qFormat/>
    <w:rsid w:val="00C50283"/>
    <w:pPr>
      <w:spacing w:before="0" w:after="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s-AR"/>
    </w:rPr>
  </w:style>
  <w:style w:type="table" w:customStyle="1" w:styleId="MediumList11">
    <w:name w:val="Medium List 11"/>
    <w:basedOn w:val="TableNormal"/>
    <w:uiPriority w:val="65"/>
    <w:rsid w:val="00C50283"/>
    <w:rPr>
      <w:rFonts w:asciiTheme="minorHAnsi" w:eastAsiaTheme="minorHAnsi" w:hAnsiTheme="minorHAnsi" w:cstheme="minorBidi"/>
      <w:color w:val="000000" w:themeColor="text1"/>
      <w:sz w:val="22"/>
      <w:szCs w:val="22"/>
      <w:lang w:val="es-A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LRINAU~1.GEM\LOCALS~1\Temp\_tc\5%20Ingenieria%20de%20Requerimientos\PN002_Plantilla_Especificacion_Caso_de_U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88EF-CA70-40AD-9958-667DB1C2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PN002_Plantilla_Especificacion_Caso_de_Uso.dot</Template>
  <TotalTime>229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Especificacion de Caso de Uso</vt:lpstr>
      <vt:lpstr>Especificacion de Caso de Uso</vt:lpstr>
    </vt:vector>
  </TitlesOfParts>
  <Company/>
  <LinksUpToDate>false</LinksUpToDate>
  <CharactersWithSpaces>5006</CharactersWithSpaces>
  <SharedDoc>false</SharedDoc>
  <HLinks>
    <vt:vector size="6" baseType="variant">
      <vt:variant>
        <vt:i4>3604594</vt:i4>
      </vt:variant>
      <vt:variant>
        <vt:i4>0</vt:i4>
      </vt:variant>
      <vt:variant>
        <vt:i4>0</vt:i4>
      </vt:variant>
      <vt:variant>
        <vt:i4>5</vt:i4>
      </vt:variant>
      <vt:variant>
        <vt:lpwstr>http://www.snoopconsulting.com/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Caso de Uso</dc:title>
  <dc:subject/>
  <dc:creator>LRinaudo</dc:creator>
  <cp:keywords/>
  <dc:description/>
  <cp:lastModifiedBy>LRinaudo</cp:lastModifiedBy>
  <cp:revision>8</cp:revision>
  <cp:lastPrinted>2004-06-14T18:59:00Z</cp:lastPrinted>
  <dcterms:created xsi:type="dcterms:W3CDTF">2011-06-14T00:04:00Z</dcterms:created>
  <dcterms:modified xsi:type="dcterms:W3CDTF">2011-06-20T19:52:00Z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&lt;&lt;Nombre Cliente&gt;&gt;</vt:lpwstr>
  </property>
  <property fmtid="{D5CDD505-2E9C-101B-9397-08002B2CF9AE}" pid="3" name="ClienteFinal">
    <vt:lpwstr>&lt;&lt;Nombre Cliente Final&gt;&gt;</vt:lpwstr>
  </property>
  <property fmtid="{D5CDD505-2E9C-101B-9397-08002B2CF9AE}" pid="4" name="NumVersión">
    <vt:lpwstr>1.0</vt:lpwstr>
  </property>
  <property fmtid="{D5CDD505-2E9C-101B-9397-08002B2CF9AE}" pid="5" name="Fecha">
    <vt:lpwstr>15/08/2006</vt:lpwstr>
  </property>
  <property fmtid="{D5CDD505-2E9C-101B-9397-08002B2CF9AE}" pid="6" name="NombreDocumento">
    <vt:lpwstr>Especificación de Caso de Uso</vt:lpwstr>
  </property>
  <property fmtid="{D5CDD505-2E9C-101B-9397-08002B2CF9AE}" pid="7" name="Proyecto">
    <vt:lpwstr>&lt;&lt;Proyecto&gt;&gt;</vt:lpwstr>
  </property>
  <property fmtid="{D5CDD505-2E9C-101B-9397-08002B2CF9AE}" pid="8" name="SubProyecto">
    <vt:lpwstr>&lt;&lt;SupProyecto&gt;&gt;</vt:lpwstr>
  </property>
  <property fmtid="{D5CDD505-2E9C-101B-9397-08002B2CF9AE}" pid="9" name="NombreCU">
    <vt:lpwstr>&lt;&lt;Nombre CU&gt;&gt;</vt:lpwstr>
  </property>
</Properties>
</file>